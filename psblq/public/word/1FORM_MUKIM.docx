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1469"/>
        <w:gridCol w:w="8170"/>
      </w:tblGrid>
      <w:tr w:rsidR="0060632C" w:rsidRPr="00342D60" w14:paraId="3127D969" w14:textId="77777777" w:rsidTr="004F26A0">
        <w:trPr>
          <w:jc w:val="center"/>
        </w:trPr>
        <w:tc>
          <w:tcPr>
            <w:tcW w:w="1418" w:type="dxa"/>
          </w:tcPr>
          <w:p w14:paraId="52106B84" w14:textId="3F58C61B" w:rsidR="004F26A0" w:rsidRPr="00342D60" w:rsidRDefault="004F26A0" w:rsidP="004F26A0">
            <w:pPr>
              <w:spacing w:line="360" w:lineRule="auto"/>
              <w:jc w:val="both"/>
              <w:rPr>
                <w:b/>
                <w:bCs/>
                <w:color w:val="00B050"/>
              </w:rPr>
            </w:pPr>
          </w:p>
        </w:tc>
        <w:tc>
          <w:tcPr>
            <w:tcW w:w="7886" w:type="dxa"/>
          </w:tcPr>
          <w:p w14:paraId="5AF9831D" w14:textId="77777777" w:rsidR="004F26A0" w:rsidRPr="00342D60" w:rsidRDefault="004F26A0" w:rsidP="00F22CBC">
            <w:pPr>
              <w:jc w:val="center"/>
              <w:rPr>
                <w:rFonts w:ascii="Angsana New" w:hAnsi="Angsana New" w:cs="Angsana New"/>
                <w:b/>
                <w:bCs/>
                <w:color w:val="00B050"/>
                <w:sz w:val="22"/>
                <w:szCs w:val="22"/>
              </w:rPr>
            </w:pPr>
          </w:p>
        </w:tc>
      </w:tr>
    </w:tbl>
    <w:p w14:paraId="1C618CBB" w14:textId="4BB4D1B3" w:rsidR="00342D60" w:rsidRDefault="006870F8" w:rsidP="004F26A0">
      <w:pPr>
        <w:spacing w:line="360" w:lineRule="auto"/>
        <w:rPr>
          <w:color w:val="00B05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3A0DDA" wp14:editId="16596FFF">
            <wp:simplePos x="0" y="0"/>
            <wp:positionH relativeFrom="margin">
              <wp:align>center</wp:align>
            </wp:positionH>
            <wp:positionV relativeFrom="paragraph">
              <wp:posOffset>-622935</wp:posOffset>
            </wp:positionV>
            <wp:extent cx="7515225" cy="11802745"/>
            <wp:effectExtent l="0" t="0" r="9525" b="8255"/>
            <wp:wrapNone/>
            <wp:docPr id="2" name="Picture 1" descr="Description: F:\New folder\DATA PONDOK\= PENGURUS =\2. S E K R E T A R I S\Persuratan\KOP SURAT\KOP SURAT  NEW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:\New folder\DATA PONDOK\= PENGURUS =\2. S E K R E T A R I S\Persuratan\KOP SURAT\KOP SURAT  NEW 20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180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0A465" w14:textId="77777777" w:rsidR="00342D60" w:rsidRDefault="00342D60" w:rsidP="004F26A0">
      <w:pPr>
        <w:spacing w:line="360" w:lineRule="auto"/>
        <w:rPr>
          <w:color w:val="00B050"/>
        </w:rPr>
      </w:pPr>
    </w:p>
    <w:p w14:paraId="478F94F3" w14:textId="77777777" w:rsidR="00342D60" w:rsidRPr="00342D60" w:rsidRDefault="00342D60" w:rsidP="004F26A0">
      <w:pPr>
        <w:spacing w:line="360" w:lineRule="auto"/>
        <w:rPr>
          <w:color w:val="00B050"/>
        </w:rPr>
      </w:pPr>
    </w:p>
    <w:p w14:paraId="6A521B72" w14:textId="77777777" w:rsidR="00314599" w:rsidRDefault="00314599" w:rsidP="00342D60">
      <w:pPr>
        <w:spacing w:line="360" w:lineRule="auto"/>
        <w:jc w:val="center"/>
        <w:rPr>
          <w:rFonts w:ascii="ALLENTOWN" w:hAnsi="ALLENTOWN" w:cs="Arial"/>
          <w:b/>
          <w:bCs/>
          <w:color w:val="00421E"/>
          <w:sz w:val="28"/>
          <w:szCs w:val="28"/>
        </w:rPr>
      </w:pPr>
      <w:bookmarkStart w:id="0" w:name="_Hlk15330247"/>
    </w:p>
    <w:p w14:paraId="6AF3D734" w14:textId="77777777" w:rsidR="00314599" w:rsidRDefault="00314599" w:rsidP="00342D60">
      <w:pPr>
        <w:spacing w:line="360" w:lineRule="auto"/>
        <w:jc w:val="center"/>
        <w:rPr>
          <w:rFonts w:ascii="ALLENTOWN" w:hAnsi="ALLENTOWN" w:cs="Arial"/>
          <w:b/>
          <w:bCs/>
          <w:color w:val="00421E"/>
          <w:sz w:val="28"/>
          <w:szCs w:val="28"/>
        </w:rPr>
      </w:pPr>
    </w:p>
    <w:p w14:paraId="2793CA39" w14:textId="77777777" w:rsidR="00314599" w:rsidRDefault="00314599" w:rsidP="00342D60">
      <w:pPr>
        <w:spacing w:line="360" w:lineRule="auto"/>
        <w:jc w:val="center"/>
        <w:rPr>
          <w:rFonts w:ascii="ALLENTOWN" w:hAnsi="ALLENTOWN" w:cs="Arial"/>
          <w:b/>
          <w:bCs/>
          <w:color w:val="00421E"/>
          <w:sz w:val="28"/>
          <w:szCs w:val="28"/>
        </w:rPr>
      </w:pPr>
    </w:p>
    <w:p w14:paraId="6BC1A893" w14:textId="77777777" w:rsidR="007F426E" w:rsidRPr="00E72CC9" w:rsidRDefault="00342D60" w:rsidP="00342D60">
      <w:pPr>
        <w:spacing w:line="360" w:lineRule="auto"/>
        <w:jc w:val="center"/>
        <w:rPr>
          <w:rFonts w:ascii="ALLENTOWN" w:hAnsi="ALLENTOWN" w:cs="Arial"/>
          <w:b/>
          <w:bCs/>
          <w:color w:val="008E40"/>
          <w:sz w:val="28"/>
          <w:szCs w:val="28"/>
        </w:rPr>
      </w:pPr>
      <w:r w:rsidRPr="00E72CC9">
        <w:rPr>
          <w:rFonts w:ascii="ALLENTOWN" w:hAnsi="ALLENTOWN" w:cs="Arial"/>
          <w:b/>
          <w:bCs/>
          <w:color w:val="008E40"/>
          <w:sz w:val="28"/>
          <w:szCs w:val="28"/>
        </w:rPr>
        <w:t>FORMULIR PENDAFTARAN SANTRI BARU</w:t>
      </w:r>
    </w:p>
    <w:p w14:paraId="7F6CEE42" w14:textId="77777777" w:rsidR="00342D60" w:rsidRPr="00E72CC9" w:rsidRDefault="00342D60" w:rsidP="00342D60">
      <w:pPr>
        <w:jc w:val="center"/>
        <w:rPr>
          <w:color w:val="008E40"/>
        </w:rPr>
      </w:pPr>
    </w:p>
    <w:p w14:paraId="10FD58AF" w14:textId="06F8445E" w:rsidR="004F26A0" w:rsidRPr="001731FC" w:rsidRDefault="004F26A0" w:rsidP="004F28DD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b/>
          <w:bCs/>
          <w:color w:val="008E40"/>
          <w:sz w:val="22"/>
          <w:szCs w:val="22"/>
        </w:rPr>
        <w:t xml:space="preserve">Nama </w:t>
      </w:r>
      <w:proofErr w:type="spellStart"/>
      <w:r w:rsidRPr="00E72CC9">
        <w:rPr>
          <w:b/>
          <w:bCs/>
          <w:color w:val="008E40"/>
          <w:sz w:val="22"/>
          <w:szCs w:val="22"/>
        </w:rPr>
        <w:t>Lengkap</w:t>
      </w:r>
      <w:proofErr w:type="spellEnd"/>
      <w:r w:rsidRPr="00E72CC9">
        <w:rPr>
          <w:color w:val="008E40"/>
          <w:sz w:val="22"/>
          <w:szCs w:val="22"/>
        </w:rPr>
        <w:tab/>
      </w:r>
      <w:r w:rsidR="004E7BED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556608">
        <w:rPr>
          <w:color w:val="008E40"/>
          <w:sz w:val="22"/>
          <w:szCs w:val="22"/>
        </w:rPr>
        <w:t xml:space="preserve">  </w:t>
      </w:r>
      <w:r w:rsidR="004F28DD">
        <w:rPr>
          <w:rFonts w:asciiTheme="majorBidi" w:hAnsiTheme="majorBidi"/>
          <w:color w:val="007E39"/>
          <w:lang w:val="id-ID"/>
        </w:rPr>
        <w:t>${nama}</w:t>
      </w:r>
      <w:r w:rsidR="00556608">
        <w:rPr>
          <w:color w:val="008E40"/>
          <w:sz w:val="22"/>
          <w:szCs w:val="22"/>
        </w:rPr>
        <w:t xml:space="preserve">                                                 </w:t>
      </w:r>
      <w:r w:rsidR="004117CE" w:rsidRPr="00E72CC9">
        <w:rPr>
          <w:b/>
          <w:bCs/>
          <w:color w:val="008E40"/>
          <w:sz w:val="22"/>
          <w:szCs w:val="22"/>
        </w:rPr>
        <w:t>N</w:t>
      </w:r>
      <w:r w:rsidR="00495147" w:rsidRPr="00E72CC9">
        <w:rPr>
          <w:b/>
          <w:bCs/>
          <w:color w:val="008E40"/>
          <w:sz w:val="22"/>
          <w:szCs w:val="22"/>
        </w:rPr>
        <w:t>IS</w:t>
      </w:r>
      <w:r w:rsidR="00556608">
        <w:rPr>
          <w:color w:val="008E40"/>
          <w:sz w:val="22"/>
          <w:szCs w:val="22"/>
        </w:rPr>
        <w:t xml:space="preserve"> :</w:t>
      </w:r>
      <w:r w:rsidR="001731FC">
        <w:rPr>
          <w:color w:val="008E40"/>
          <w:sz w:val="22"/>
          <w:szCs w:val="22"/>
          <w:lang w:val="id-ID"/>
        </w:rPr>
        <w:t xml:space="preserve"> </w:t>
      </w:r>
      <w:r w:rsidR="001731FC">
        <w:rPr>
          <w:rFonts w:asciiTheme="majorBidi" w:hAnsiTheme="majorBidi"/>
          <w:color w:val="007E39"/>
          <w:lang w:val="id-ID"/>
        </w:rPr>
        <w:t>${nis}</w:t>
      </w:r>
    </w:p>
    <w:p w14:paraId="623FEB0B" w14:textId="7EBF4A35" w:rsidR="004F26A0" w:rsidRPr="00E72CC9" w:rsidRDefault="004F26A0" w:rsidP="004E618C">
      <w:pPr>
        <w:spacing w:line="360" w:lineRule="auto"/>
        <w:rPr>
          <w:color w:val="008E40"/>
          <w:sz w:val="22"/>
          <w:szCs w:val="22"/>
        </w:rPr>
      </w:pPr>
      <w:proofErr w:type="spellStart"/>
      <w:r w:rsidRPr="00E72CC9">
        <w:rPr>
          <w:b/>
          <w:bCs/>
          <w:color w:val="008E40"/>
          <w:sz w:val="22"/>
          <w:szCs w:val="22"/>
        </w:rPr>
        <w:t>Jenis</w:t>
      </w:r>
      <w:proofErr w:type="spellEnd"/>
      <w:r w:rsidRPr="00E72CC9">
        <w:rPr>
          <w:b/>
          <w:bCs/>
          <w:color w:val="008E40"/>
          <w:sz w:val="22"/>
          <w:szCs w:val="22"/>
        </w:rPr>
        <w:t xml:space="preserve"> </w:t>
      </w:r>
      <w:proofErr w:type="spellStart"/>
      <w:r w:rsidRPr="00E72CC9">
        <w:rPr>
          <w:b/>
          <w:bCs/>
          <w:color w:val="008E40"/>
          <w:sz w:val="22"/>
          <w:szCs w:val="22"/>
        </w:rPr>
        <w:t>Kelamin</w:t>
      </w:r>
      <w:proofErr w:type="spellEnd"/>
      <w:r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</w:r>
      <w:r w:rsidR="004E7BED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4E618C">
        <w:rPr>
          <w:color w:val="008E40"/>
          <w:sz w:val="22"/>
          <w:szCs w:val="22"/>
          <w:lang w:val="id-ID"/>
        </w:rPr>
        <w:t xml:space="preserve"> </w:t>
      </w:r>
      <w:r w:rsidR="004E618C">
        <w:rPr>
          <w:rFonts w:asciiTheme="majorBidi" w:hAnsiTheme="majorBidi"/>
          <w:color w:val="007E39"/>
          <w:lang w:val="id-ID"/>
        </w:rPr>
        <w:t>${jenis_kelamin}</w:t>
      </w:r>
      <w:r w:rsidRPr="00E72CC9">
        <w:rPr>
          <w:b/>
          <w:bCs/>
          <w:color w:val="008E40"/>
          <w:sz w:val="22"/>
          <w:szCs w:val="22"/>
        </w:rPr>
        <w:t xml:space="preserve"> </w:t>
      </w:r>
    </w:p>
    <w:p w14:paraId="4928EB0C" w14:textId="46378CA9" w:rsidR="004F26A0" w:rsidRPr="004F28DD" w:rsidRDefault="004F26A0" w:rsidP="004F28DD">
      <w:pPr>
        <w:spacing w:line="360" w:lineRule="auto"/>
      </w:pPr>
      <w:proofErr w:type="spellStart"/>
      <w:r w:rsidRPr="00E72CC9">
        <w:rPr>
          <w:b/>
          <w:bCs/>
          <w:color w:val="008E40"/>
          <w:sz w:val="22"/>
          <w:szCs w:val="22"/>
        </w:rPr>
        <w:t>Tempat</w:t>
      </w:r>
      <w:proofErr w:type="spellEnd"/>
      <w:r w:rsidRPr="00E72CC9">
        <w:rPr>
          <w:b/>
          <w:bCs/>
          <w:color w:val="008E40"/>
          <w:sz w:val="22"/>
          <w:szCs w:val="22"/>
        </w:rPr>
        <w:t xml:space="preserve"> </w:t>
      </w:r>
      <w:proofErr w:type="spellStart"/>
      <w:r w:rsidRPr="00E72CC9">
        <w:rPr>
          <w:b/>
          <w:bCs/>
          <w:color w:val="008E40"/>
          <w:sz w:val="22"/>
          <w:szCs w:val="22"/>
        </w:rPr>
        <w:t>Tanggal</w:t>
      </w:r>
      <w:proofErr w:type="spellEnd"/>
      <w:r w:rsidRPr="00E72CC9">
        <w:rPr>
          <w:b/>
          <w:bCs/>
          <w:color w:val="008E40"/>
          <w:sz w:val="22"/>
          <w:szCs w:val="22"/>
        </w:rPr>
        <w:t xml:space="preserve"> Lahir</w:t>
      </w:r>
      <w:r w:rsidR="004E7BED" w:rsidRPr="00E72CC9">
        <w:rPr>
          <w:b/>
          <w:bCs/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  <w:t xml:space="preserve">: </w:t>
      </w:r>
      <w:r w:rsidR="004F28DD">
        <w:rPr>
          <w:rFonts w:asciiTheme="majorBidi" w:hAnsiTheme="majorBidi"/>
          <w:color w:val="007E39"/>
          <w:lang w:val="id-ID"/>
        </w:rPr>
        <w:t>${tempat_lahir}, ${tanggal_lahir}</w:t>
      </w:r>
      <w:r w:rsidR="00D74EF8">
        <w:rPr>
          <w:color w:val="008E40"/>
          <w:sz w:val="22"/>
          <w:szCs w:val="22"/>
        </w:rPr>
        <w:t xml:space="preserve">                                                 </w:t>
      </w:r>
    </w:p>
    <w:p w14:paraId="41CE1456" w14:textId="3C0CE70D" w:rsidR="004F26A0" w:rsidRPr="005A6937" w:rsidRDefault="004F26A0" w:rsidP="005A6937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b/>
          <w:bCs/>
          <w:color w:val="008E40"/>
          <w:sz w:val="22"/>
          <w:szCs w:val="22"/>
        </w:rPr>
        <w:t xml:space="preserve">Alamat </w:t>
      </w:r>
      <w:proofErr w:type="spellStart"/>
      <w:r w:rsidRPr="00E72CC9">
        <w:rPr>
          <w:b/>
          <w:bCs/>
          <w:color w:val="008E40"/>
          <w:sz w:val="22"/>
          <w:szCs w:val="22"/>
        </w:rPr>
        <w:t>Asal</w:t>
      </w:r>
      <w:proofErr w:type="spellEnd"/>
      <w:r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</w:r>
      <w:r w:rsidR="004E7BED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5A6937">
        <w:rPr>
          <w:color w:val="008E40"/>
          <w:sz w:val="22"/>
          <w:szCs w:val="22"/>
          <w:lang w:val="id-ID"/>
        </w:rPr>
        <w:t xml:space="preserve"> </w:t>
      </w:r>
      <w:r w:rsidR="005A6937">
        <w:rPr>
          <w:rFonts w:asciiTheme="majorBidi" w:hAnsiTheme="majorBidi"/>
          <w:color w:val="007E39"/>
          <w:lang w:val="id-ID"/>
        </w:rPr>
        <w:t>${alamat}</w:t>
      </w:r>
    </w:p>
    <w:p w14:paraId="19EEED14" w14:textId="554B6A6E" w:rsidR="004F26A0" w:rsidRPr="00E72CC9" w:rsidRDefault="004F26A0" w:rsidP="00FB5C74">
      <w:pPr>
        <w:spacing w:line="360" w:lineRule="auto"/>
        <w:ind w:firstLine="720"/>
        <w:rPr>
          <w:color w:val="008E40"/>
          <w:sz w:val="22"/>
          <w:szCs w:val="22"/>
        </w:rPr>
      </w:pPr>
      <w:proofErr w:type="spellStart"/>
      <w:r w:rsidRPr="00E72CC9">
        <w:rPr>
          <w:b/>
          <w:bCs/>
          <w:color w:val="008E40"/>
          <w:sz w:val="22"/>
          <w:szCs w:val="22"/>
        </w:rPr>
        <w:t>Desa</w:t>
      </w:r>
      <w:proofErr w:type="spellEnd"/>
      <w:r w:rsidRPr="00E72CC9">
        <w:rPr>
          <w:b/>
          <w:bCs/>
          <w:color w:val="008E40"/>
          <w:sz w:val="22"/>
          <w:szCs w:val="22"/>
        </w:rPr>
        <w:t xml:space="preserve">/ </w:t>
      </w:r>
      <w:proofErr w:type="spellStart"/>
      <w:r w:rsidRPr="00E72CC9">
        <w:rPr>
          <w:b/>
          <w:bCs/>
          <w:color w:val="008E40"/>
          <w:sz w:val="22"/>
          <w:szCs w:val="22"/>
        </w:rPr>
        <w:t>Kelurahan</w:t>
      </w:r>
      <w:proofErr w:type="spellEnd"/>
      <w:r w:rsidRPr="00E72CC9">
        <w:rPr>
          <w:color w:val="008E40"/>
          <w:sz w:val="22"/>
          <w:szCs w:val="22"/>
        </w:rPr>
        <w:t xml:space="preserve"> </w:t>
      </w:r>
      <w:r w:rsidR="004117CE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 xml:space="preserve">: </w:t>
      </w:r>
      <w:r w:rsidR="005A6937">
        <w:rPr>
          <w:rFonts w:asciiTheme="majorBidi" w:hAnsiTheme="majorBidi"/>
          <w:color w:val="007E39"/>
          <w:lang w:val="id-ID"/>
        </w:rPr>
        <w:t>${nama_kelurahan</w:t>
      </w:r>
      <w:r w:rsidR="00B90F15">
        <w:rPr>
          <w:rFonts w:asciiTheme="majorBidi" w:hAnsiTheme="majorBidi"/>
          <w:color w:val="007E39"/>
          <w:lang w:val="id-ID"/>
        </w:rPr>
        <w:t>}</w:t>
      </w:r>
      <w:r w:rsidR="00FB5C74">
        <w:rPr>
          <w:rFonts w:asciiTheme="majorBidi" w:hAnsiTheme="majorBidi"/>
          <w:color w:val="007E39"/>
          <w:lang w:val="id-ID"/>
        </w:rPr>
        <w:tab/>
      </w:r>
      <w:r w:rsidR="00FB5C74">
        <w:rPr>
          <w:rFonts w:asciiTheme="majorBidi" w:hAnsiTheme="majorBidi"/>
          <w:color w:val="007E39"/>
          <w:lang w:val="id-ID"/>
        </w:rPr>
        <w:tab/>
      </w:r>
      <w:r w:rsidR="00FB5C74">
        <w:rPr>
          <w:b/>
          <w:bCs/>
          <w:color w:val="008E40"/>
          <w:sz w:val="22"/>
          <w:szCs w:val="22"/>
        </w:rPr>
        <w:t>RT/</w:t>
      </w:r>
      <w:r w:rsidRPr="00E72CC9">
        <w:rPr>
          <w:b/>
          <w:bCs/>
          <w:color w:val="008E40"/>
          <w:sz w:val="22"/>
          <w:szCs w:val="22"/>
        </w:rPr>
        <w:t>RW</w:t>
      </w:r>
      <w:r w:rsidR="00A72627">
        <w:rPr>
          <w:color w:val="008E40"/>
          <w:sz w:val="22"/>
          <w:szCs w:val="22"/>
        </w:rPr>
        <w:t>:</w:t>
      </w:r>
      <w:r w:rsidR="00CB0C7D">
        <w:rPr>
          <w:color w:val="008E40"/>
          <w:sz w:val="22"/>
          <w:szCs w:val="22"/>
          <w:lang w:val="id-ID"/>
        </w:rPr>
        <w:t xml:space="preserve"> </w:t>
      </w:r>
      <w:r w:rsidR="00A72627">
        <w:rPr>
          <w:rFonts w:asciiTheme="majorBidi" w:hAnsiTheme="majorBidi"/>
          <w:color w:val="007E39"/>
          <w:lang w:val="id-ID"/>
        </w:rPr>
        <w:t>${nama_rt}./${nama_rw}</w:t>
      </w:r>
    </w:p>
    <w:p w14:paraId="7E09D6D4" w14:textId="3722BDEB" w:rsidR="004F26A0" w:rsidRPr="005A6937" w:rsidRDefault="004F26A0" w:rsidP="00556608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color w:val="008E40"/>
          <w:sz w:val="22"/>
          <w:szCs w:val="22"/>
        </w:rPr>
        <w:tab/>
      </w:r>
      <w:proofErr w:type="spellStart"/>
      <w:r w:rsidRPr="00E72CC9">
        <w:rPr>
          <w:b/>
          <w:bCs/>
          <w:color w:val="008E40"/>
          <w:sz w:val="22"/>
          <w:szCs w:val="22"/>
        </w:rPr>
        <w:t>Kecamatan</w:t>
      </w:r>
      <w:proofErr w:type="spellEnd"/>
      <w:r w:rsidRPr="00E72CC9">
        <w:rPr>
          <w:color w:val="008E40"/>
          <w:sz w:val="22"/>
          <w:szCs w:val="22"/>
        </w:rPr>
        <w:tab/>
        <w:t xml:space="preserve">     </w:t>
      </w:r>
      <w:r w:rsidR="004117CE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5A6937">
        <w:rPr>
          <w:color w:val="008E40"/>
          <w:sz w:val="22"/>
          <w:szCs w:val="22"/>
          <w:lang w:val="id-ID"/>
        </w:rPr>
        <w:t xml:space="preserve"> </w:t>
      </w:r>
      <w:r w:rsidR="00EE480C">
        <w:rPr>
          <w:rFonts w:asciiTheme="majorBidi" w:hAnsiTheme="majorBidi"/>
          <w:color w:val="007E39"/>
          <w:lang w:val="id-ID"/>
        </w:rPr>
        <w:t>${nama_kecamatan}</w:t>
      </w:r>
    </w:p>
    <w:p w14:paraId="5A83768E" w14:textId="621E835A" w:rsidR="004F26A0" w:rsidRPr="00EE480C" w:rsidRDefault="004F26A0" w:rsidP="00556608">
      <w:pPr>
        <w:spacing w:line="360" w:lineRule="auto"/>
        <w:ind w:firstLine="720"/>
        <w:rPr>
          <w:color w:val="008E40"/>
          <w:sz w:val="22"/>
          <w:szCs w:val="22"/>
          <w:lang w:val="id-ID"/>
        </w:rPr>
      </w:pPr>
      <w:proofErr w:type="spellStart"/>
      <w:r w:rsidRPr="00E72CC9">
        <w:rPr>
          <w:b/>
          <w:bCs/>
          <w:color w:val="008E40"/>
          <w:sz w:val="22"/>
          <w:szCs w:val="22"/>
        </w:rPr>
        <w:t>Kabupaten</w:t>
      </w:r>
      <w:proofErr w:type="spellEnd"/>
      <w:r w:rsidRPr="00E72CC9">
        <w:rPr>
          <w:color w:val="008E40"/>
          <w:sz w:val="22"/>
          <w:szCs w:val="22"/>
        </w:rPr>
        <w:tab/>
        <w:t xml:space="preserve">     </w:t>
      </w:r>
      <w:r w:rsidR="004117CE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EE480C">
        <w:rPr>
          <w:color w:val="008E40"/>
          <w:sz w:val="22"/>
          <w:szCs w:val="22"/>
          <w:lang w:val="id-ID"/>
        </w:rPr>
        <w:t xml:space="preserve"> </w:t>
      </w:r>
      <w:r w:rsidR="00EE480C">
        <w:rPr>
          <w:rFonts w:asciiTheme="majorBidi" w:hAnsiTheme="majorBidi"/>
          <w:color w:val="007E39"/>
          <w:lang w:val="id-ID"/>
        </w:rPr>
        <w:t>${nama_kabupaten}</w:t>
      </w:r>
    </w:p>
    <w:p w14:paraId="00680307" w14:textId="1E357999" w:rsidR="004F26A0" w:rsidRPr="00EE480C" w:rsidRDefault="004F26A0" w:rsidP="00EE480C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color w:val="008E40"/>
          <w:sz w:val="22"/>
          <w:szCs w:val="22"/>
        </w:rPr>
        <w:tab/>
      </w:r>
      <w:proofErr w:type="spellStart"/>
      <w:r w:rsidRPr="00E72CC9">
        <w:rPr>
          <w:b/>
          <w:bCs/>
          <w:color w:val="008E40"/>
          <w:sz w:val="22"/>
          <w:szCs w:val="22"/>
        </w:rPr>
        <w:t>Propinsi</w:t>
      </w:r>
      <w:proofErr w:type="spellEnd"/>
      <w:r w:rsidRPr="00E72CC9">
        <w:rPr>
          <w:color w:val="008E40"/>
          <w:sz w:val="22"/>
          <w:szCs w:val="22"/>
        </w:rPr>
        <w:tab/>
        <w:t xml:space="preserve">     </w:t>
      </w:r>
      <w:r w:rsidR="004117CE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EE480C">
        <w:rPr>
          <w:color w:val="008E40"/>
          <w:sz w:val="22"/>
          <w:szCs w:val="22"/>
          <w:lang w:val="id-ID"/>
        </w:rPr>
        <w:t xml:space="preserve"> </w:t>
      </w:r>
      <w:r w:rsidR="00EE480C">
        <w:rPr>
          <w:rFonts w:asciiTheme="majorBidi" w:hAnsiTheme="majorBidi"/>
          <w:color w:val="007E39"/>
          <w:lang w:val="id-ID"/>
        </w:rPr>
        <w:t>${nama_provinsi}</w:t>
      </w:r>
    </w:p>
    <w:p w14:paraId="3148C410" w14:textId="5AE0366B" w:rsidR="004F26A0" w:rsidRPr="001325F8" w:rsidRDefault="004F26A0" w:rsidP="001325F8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color w:val="008E40"/>
          <w:sz w:val="22"/>
          <w:szCs w:val="22"/>
        </w:rPr>
        <w:tab/>
      </w:r>
      <w:r w:rsidRPr="00E72CC9">
        <w:rPr>
          <w:b/>
          <w:bCs/>
          <w:color w:val="008E40"/>
          <w:sz w:val="22"/>
          <w:szCs w:val="22"/>
        </w:rPr>
        <w:t>Kode Pos</w:t>
      </w:r>
      <w:r w:rsidRPr="00E72CC9">
        <w:rPr>
          <w:color w:val="008E40"/>
          <w:sz w:val="22"/>
          <w:szCs w:val="22"/>
        </w:rPr>
        <w:tab/>
        <w:t xml:space="preserve">     </w:t>
      </w:r>
      <w:r w:rsidR="004117CE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475828">
        <w:rPr>
          <w:color w:val="008E40"/>
          <w:sz w:val="22"/>
          <w:szCs w:val="22"/>
          <w:lang w:val="id-ID"/>
        </w:rPr>
        <w:t xml:space="preserve"> </w:t>
      </w:r>
      <w:r w:rsidR="00475828">
        <w:rPr>
          <w:rFonts w:asciiTheme="majorBidi" w:hAnsiTheme="majorBidi"/>
          <w:color w:val="007E39"/>
          <w:lang w:val="id-ID"/>
        </w:rPr>
        <w:t>${kode_pos}</w:t>
      </w:r>
      <w:r w:rsidRPr="00E72CC9">
        <w:rPr>
          <w:color w:val="008E40"/>
          <w:sz w:val="22"/>
          <w:szCs w:val="22"/>
        </w:rPr>
        <w:t xml:space="preserve"> </w:t>
      </w:r>
      <w:r w:rsidR="00556608">
        <w:rPr>
          <w:color w:val="008E40"/>
          <w:sz w:val="22"/>
          <w:szCs w:val="22"/>
        </w:rPr>
        <w:t xml:space="preserve">                               </w:t>
      </w:r>
      <w:r w:rsidR="007F426E" w:rsidRPr="00E72CC9">
        <w:rPr>
          <w:b/>
          <w:bCs/>
          <w:color w:val="008E40"/>
          <w:sz w:val="22"/>
          <w:szCs w:val="22"/>
          <w:lang w:val="id-ID"/>
        </w:rPr>
        <w:t>No.HP</w:t>
      </w:r>
      <w:r w:rsidR="001325F8">
        <w:rPr>
          <w:color w:val="008E40"/>
          <w:sz w:val="22"/>
          <w:szCs w:val="22"/>
        </w:rPr>
        <w:t>:</w:t>
      </w:r>
      <w:r w:rsidR="001325F8">
        <w:rPr>
          <w:color w:val="008E40"/>
          <w:sz w:val="22"/>
          <w:szCs w:val="22"/>
          <w:lang w:val="id-ID"/>
        </w:rPr>
        <w:t xml:space="preserve"> </w:t>
      </w:r>
      <w:r w:rsidR="001325F8">
        <w:rPr>
          <w:rFonts w:asciiTheme="majorBidi" w:hAnsiTheme="majorBidi"/>
          <w:color w:val="007E39"/>
          <w:lang w:val="id-ID"/>
        </w:rPr>
        <w:t>${no_telp}</w:t>
      </w:r>
    </w:p>
    <w:p w14:paraId="2E496F6F" w14:textId="50188DEA" w:rsidR="004F26A0" w:rsidRPr="00FA71D8" w:rsidRDefault="004F26A0" w:rsidP="00FA71D8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b/>
          <w:bCs/>
          <w:color w:val="008E40"/>
          <w:sz w:val="22"/>
          <w:szCs w:val="22"/>
        </w:rPr>
        <w:t>Pendidikan Formal</w:t>
      </w:r>
      <w:r w:rsidRPr="00E72CC9">
        <w:rPr>
          <w:color w:val="008E40"/>
          <w:sz w:val="22"/>
          <w:szCs w:val="22"/>
        </w:rPr>
        <w:tab/>
      </w:r>
      <w:r w:rsidR="00EB20B6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 xml:space="preserve">: </w:t>
      </w:r>
      <w:r w:rsidR="00FA71D8">
        <w:rPr>
          <w:b/>
          <w:bCs/>
          <w:color w:val="008E40"/>
          <w:sz w:val="22"/>
          <w:szCs w:val="22"/>
          <w:lang w:val="id-ID"/>
        </w:rPr>
        <w:t>${</w:t>
      </w:r>
      <w:r w:rsidR="00FA71D8" w:rsidRPr="00A271CE">
        <w:rPr>
          <w:color w:val="008E40"/>
          <w:sz w:val="22"/>
          <w:szCs w:val="22"/>
          <w:lang w:val="id-ID"/>
        </w:rPr>
        <w:t>pendidikan_terakhir</w:t>
      </w:r>
      <w:r w:rsidR="00FA71D8">
        <w:rPr>
          <w:b/>
          <w:bCs/>
          <w:color w:val="008E40"/>
          <w:sz w:val="22"/>
          <w:szCs w:val="22"/>
          <w:lang w:val="id-ID"/>
        </w:rPr>
        <w:t>}</w:t>
      </w:r>
    </w:p>
    <w:p w14:paraId="315CB781" w14:textId="6C93A350" w:rsidR="004F26A0" w:rsidRPr="00E72CC9" w:rsidRDefault="004F26A0" w:rsidP="00FB5C74">
      <w:pPr>
        <w:spacing w:line="360" w:lineRule="auto"/>
        <w:rPr>
          <w:color w:val="008E40"/>
          <w:sz w:val="22"/>
          <w:szCs w:val="22"/>
        </w:rPr>
      </w:pPr>
      <w:proofErr w:type="spellStart"/>
      <w:r w:rsidRPr="00E72CC9">
        <w:rPr>
          <w:b/>
          <w:bCs/>
          <w:color w:val="008E40"/>
          <w:sz w:val="22"/>
          <w:szCs w:val="22"/>
        </w:rPr>
        <w:t>Organisasi</w:t>
      </w:r>
      <w:proofErr w:type="spellEnd"/>
      <w:r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</w:r>
      <w:r w:rsidR="00EB20B6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 xml:space="preserve">: </w:t>
      </w:r>
      <w:r w:rsidR="00FB5C74">
        <w:rPr>
          <w:rFonts w:asciiTheme="majorBidi" w:hAnsiTheme="majorBidi"/>
          <w:color w:val="007E39"/>
          <w:lang w:val="id-ID"/>
        </w:rPr>
        <w:t>${organisasi}</w:t>
      </w:r>
    </w:p>
    <w:p w14:paraId="254632CA" w14:textId="77777777" w:rsidR="00625999" w:rsidRDefault="00625999" w:rsidP="00304743">
      <w:pPr>
        <w:spacing w:line="360" w:lineRule="auto"/>
        <w:rPr>
          <w:b/>
          <w:bCs/>
          <w:color w:val="008E40"/>
          <w:sz w:val="22"/>
          <w:szCs w:val="22"/>
        </w:rPr>
      </w:pPr>
    </w:p>
    <w:p w14:paraId="79C4395F" w14:textId="0A8ED9CD" w:rsidR="004F26A0" w:rsidRPr="00304743" w:rsidRDefault="004F26A0" w:rsidP="00304743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b/>
          <w:bCs/>
          <w:color w:val="008E40"/>
          <w:sz w:val="22"/>
          <w:szCs w:val="22"/>
        </w:rPr>
        <w:t xml:space="preserve">Nama Orang </w:t>
      </w:r>
      <w:proofErr w:type="spellStart"/>
      <w:r w:rsidRPr="00E72CC9">
        <w:rPr>
          <w:b/>
          <w:bCs/>
          <w:color w:val="008E40"/>
          <w:sz w:val="22"/>
          <w:szCs w:val="22"/>
        </w:rPr>
        <w:t>Tua</w:t>
      </w:r>
      <w:proofErr w:type="spellEnd"/>
      <w:r w:rsidRPr="00E72CC9">
        <w:rPr>
          <w:color w:val="008E40"/>
          <w:sz w:val="22"/>
          <w:szCs w:val="22"/>
        </w:rPr>
        <w:tab/>
      </w:r>
      <w:r w:rsidR="00EB20B6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 xml:space="preserve">: </w:t>
      </w:r>
      <w:r w:rsidRPr="00E72CC9">
        <w:rPr>
          <w:b/>
          <w:bCs/>
          <w:color w:val="008E40"/>
          <w:sz w:val="22"/>
          <w:szCs w:val="22"/>
        </w:rPr>
        <w:t>Ayah</w:t>
      </w:r>
      <w:r w:rsidRPr="00E72CC9">
        <w:rPr>
          <w:color w:val="008E40"/>
          <w:sz w:val="22"/>
          <w:szCs w:val="22"/>
        </w:rPr>
        <w:tab/>
        <w:t>:</w:t>
      </w:r>
      <w:r w:rsidR="00304743">
        <w:rPr>
          <w:color w:val="008E40"/>
          <w:sz w:val="22"/>
          <w:szCs w:val="22"/>
          <w:lang w:val="id-ID"/>
        </w:rPr>
        <w:t xml:space="preserve"> </w:t>
      </w:r>
      <w:r w:rsidR="00304743">
        <w:rPr>
          <w:rFonts w:asciiTheme="majorBidi" w:hAnsiTheme="majorBidi"/>
          <w:color w:val="007E39"/>
          <w:lang w:val="id-ID"/>
        </w:rPr>
        <w:t>${nama_ayah}</w:t>
      </w:r>
    </w:p>
    <w:p w14:paraId="77D9E712" w14:textId="00999A94" w:rsidR="004F26A0" w:rsidRPr="00304743" w:rsidRDefault="004F26A0" w:rsidP="00304743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  <w:t xml:space="preserve">  </w:t>
      </w:r>
      <w:r w:rsidR="00EB20B6" w:rsidRPr="00E72CC9">
        <w:rPr>
          <w:color w:val="008E40"/>
          <w:sz w:val="22"/>
          <w:szCs w:val="22"/>
        </w:rPr>
        <w:tab/>
        <w:t xml:space="preserve">  </w:t>
      </w:r>
      <w:r w:rsidRPr="00E72CC9">
        <w:rPr>
          <w:b/>
          <w:bCs/>
          <w:color w:val="008E40"/>
          <w:sz w:val="22"/>
          <w:szCs w:val="22"/>
        </w:rPr>
        <w:t>Ibu</w:t>
      </w:r>
      <w:r w:rsidRPr="00E72CC9">
        <w:rPr>
          <w:color w:val="008E40"/>
          <w:sz w:val="22"/>
          <w:szCs w:val="22"/>
        </w:rPr>
        <w:tab/>
        <w:t>:</w:t>
      </w:r>
      <w:r w:rsidR="00304743">
        <w:rPr>
          <w:color w:val="008E40"/>
          <w:sz w:val="22"/>
          <w:szCs w:val="22"/>
          <w:lang w:val="id-ID"/>
        </w:rPr>
        <w:t xml:space="preserve"> </w:t>
      </w:r>
      <w:r w:rsidR="00304743">
        <w:rPr>
          <w:rFonts w:asciiTheme="majorBidi" w:hAnsiTheme="majorBidi"/>
          <w:color w:val="007E39"/>
          <w:lang w:val="id-ID"/>
        </w:rPr>
        <w:t>${nama_ibu}</w:t>
      </w:r>
    </w:p>
    <w:p w14:paraId="16E49408" w14:textId="459736B9" w:rsidR="004F26A0" w:rsidRPr="000F5FB7" w:rsidRDefault="004F26A0" w:rsidP="000F5FB7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b/>
          <w:bCs/>
          <w:color w:val="008E40"/>
          <w:sz w:val="22"/>
          <w:szCs w:val="22"/>
        </w:rPr>
        <w:t>Nama Wali</w:t>
      </w:r>
      <w:r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</w:r>
      <w:r w:rsidR="00EB20B6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0F5FB7">
        <w:rPr>
          <w:color w:val="008E40"/>
          <w:sz w:val="22"/>
          <w:szCs w:val="22"/>
          <w:lang w:val="id-ID"/>
        </w:rPr>
        <w:t xml:space="preserve"> </w:t>
      </w:r>
      <w:r w:rsidR="000F5FB7">
        <w:rPr>
          <w:rFonts w:asciiTheme="majorBidi" w:hAnsiTheme="majorBidi"/>
          <w:color w:val="007E39"/>
          <w:lang w:val="id-ID"/>
        </w:rPr>
        <w:t>${nama_wali}</w:t>
      </w:r>
    </w:p>
    <w:p w14:paraId="6A6EA265" w14:textId="77777777" w:rsidR="008E0309" w:rsidRPr="000F5FB7" w:rsidRDefault="004F26A0" w:rsidP="008E0309">
      <w:pPr>
        <w:spacing w:line="360" w:lineRule="auto"/>
        <w:rPr>
          <w:color w:val="008E40"/>
          <w:sz w:val="22"/>
          <w:szCs w:val="22"/>
          <w:lang w:val="id-ID"/>
        </w:rPr>
      </w:pPr>
      <w:proofErr w:type="spellStart"/>
      <w:r w:rsidRPr="00E72CC9">
        <w:rPr>
          <w:b/>
          <w:bCs/>
          <w:color w:val="008E40"/>
          <w:sz w:val="22"/>
          <w:szCs w:val="22"/>
        </w:rPr>
        <w:t>Pekerjaan</w:t>
      </w:r>
      <w:proofErr w:type="spellEnd"/>
      <w:r w:rsidRPr="00E72CC9">
        <w:rPr>
          <w:b/>
          <w:bCs/>
          <w:color w:val="008E40"/>
          <w:sz w:val="22"/>
          <w:szCs w:val="22"/>
        </w:rPr>
        <w:t xml:space="preserve"> </w:t>
      </w:r>
      <w:proofErr w:type="spellStart"/>
      <w:r w:rsidRPr="00E72CC9">
        <w:rPr>
          <w:b/>
          <w:bCs/>
          <w:color w:val="008E40"/>
          <w:sz w:val="22"/>
          <w:szCs w:val="22"/>
        </w:rPr>
        <w:t>Wali</w:t>
      </w:r>
      <w:proofErr w:type="spellEnd"/>
      <w:r w:rsidRPr="00E72CC9">
        <w:rPr>
          <w:color w:val="008E40"/>
          <w:sz w:val="22"/>
          <w:szCs w:val="22"/>
        </w:rPr>
        <w:tab/>
      </w:r>
      <w:r w:rsidR="00EB20B6"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>:</w:t>
      </w:r>
      <w:r w:rsidR="00640379">
        <w:rPr>
          <w:color w:val="008E40"/>
          <w:sz w:val="22"/>
          <w:szCs w:val="22"/>
          <w:lang w:val="id-ID"/>
        </w:rPr>
        <w:t xml:space="preserve"> </w:t>
      </w:r>
      <w:r w:rsidR="00640379">
        <w:rPr>
          <w:rFonts w:asciiTheme="majorBidi" w:hAnsiTheme="majorBidi"/>
          <w:color w:val="007E39"/>
          <w:lang w:val="id-ID"/>
        </w:rPr>
        <w:t>${pekerjaan_wali}</w:t>
      </w:r>
    </w:p>
    <w:p w14:paraId="5A0FB937" w14:textId="1C0B9C60" w:rsidR="004F26A0" w:rsidRPr="00640379" w:rsidRDefault="008E0309" w:rsidP="00640379">
      <w:pPr>
        <w:spacing w:line="360" w:lineRule="auto"/>
        <w:rPr>
          <w:color w:val="008E40"/>
          <w:sz w:val="22"/>
          <w:szCs w:val="22"/>
          <w:lang w:val="id-ID"/>
        </w:rPr>
      </w:pPr>
      <w:proofErr w:type="spellStart"/>
      <w:r>
        <w:rPr>
          <w:b/>
          <w:bCs/>
          <w:color w:val="008E40"/>
          <w:sz w:val="22"/>
          <w:szCs w:val="22"/>
        </w:rPr>
        <w:t>Nomer</w:t>
      </w:r>
      <w:proofErr w:type="spellEnd"/>
      <w:r>
        <w:rPr>
          <w:b/>
          <w:bCs/>
          <w:color w:val="008E40"/>
          <w:sz w:val="22"/>
          <w:szCs w:val="22"/>
        </w:rPr>
        <w:t xml:space="preserve"> HP</w:t>
      </w:r>
      <w:r w:rsidRPr="00E72CC9">
        <w:rPr>
          <w:b/>
          <w:bCs/>
          <w:color w:val="008E40"/>
          <w:sz w:val="22"/>
          <w:szCs w:val="22"/>
        </w:rPr>
        <w:t xml:space="preserve"> </w:t>
      </w:r>
      <w:proofErr w:type="spellStart"/>
      <w:r w:rsidRPr="00E72CC9">
        <w:rPr>
          <w:b/>
          <w:bCs/>
          <w:color w:val="008E40"/>
          <w:sz w:val="22"/>
          <w:szCs w:val="22"/>
        </w:rPr>
        <w:t>Wali</w:t>
      </w:r>
      <w:proofErr w:type="spellEnd"/>
      <w:r w:rsidRPr="00E72CC9">
        <w:rPr>
          <w:color w:val="008E40"/>
          <w:sz w:val="22"/>
          <w:szCs w:val="22"/>
        </w:rPr>
        <w:tab/>
      </w:r>
      <w:r w:rsidRPr="00E72CC9">
        <w:rPr>
          <w:color w:val="008E40"/>
          <w:sz w:val="22"/>
          <w:szCs w:val="22"/>
        </w:rPr>
        <w:tab/>
        <w:t>:</w:t>
      </w:r>
      <w:r>
        <w:rPr>
          <w:color w:val="008E40"/>
          <w:sz w:val="22"/>
          <w:szCs w:val="22"/>
          <w:lang w:val="id-ID"/>
        </w:rPr>
        <w:t xml:space="preserve"> </w:t>
      </w:r>
      <w:r>
        <w:rPr>
          <w:rFonts w:asciiTheme="majorBidi" w:hAnsiTheme="majorBidi"/>
          <w:color w:val="007E39"/>
          <w:lang w:val="id-ID"/>
        </w:rPr>
        <w:t>${</w:t>
      </w:r>
      <w:proofErr w:type="spellStart"/>
      <w:r w:rsidR="00D61FFE">
        <w:rPr>
          <w:rFonts w:asciiTheme="majorBidi" w:hAnsiTheme="majorBidi"/>
          <w:color w:val="007E39"/>
        </w:rPr>
        <w:t>no_</w:t>
      </w:r>
      <w:r w:rsidR="00610FAF">
        <w:rPr>
          <w:rFonts w:asciiTheme="majorBidi" w:hAnsiTheme="majorBidi"/>
          <w:color w:val="007E39"/>
        </w:rPr>
        <w:t>telp</w:t>
      </w:r>
      <w:proofErr w:type="spellEnd"/>
      <w:r>
        <w:rPr>
          <w:rFonts w:asciiTheme="majorBidi" w:hAnsiTheme="majorBidi"/>
          <w:color w:val="007E39"/>
          <w:lang w:val="id-ID"/>
        </w:rPr>
        <w:t>_wali}</w:t>
      </w:r>
    </w:p>
    <w:p w14:paraId="3F05A5AB" w14:textId="56B16F28" w:rsidR="008835F3" w:rsidRPr="00E72CC9" w:rsidRDefault="004F26A0" w:rsidP="008835F3">
      <w:pPr>
        <w:spacing w:line="360" w:lineRule="auto"/>
        <w:rPr>
          <w:color w:val="008E40"/>
          <w:sz w:val="22"/>
          <w:szCs w:val="22"/>
          <w:lang w:val="id-ID"/>
        </w:rPr>
      </w:pPr>
      <w:r w:rsidRPr="00E72CC9">
        <w:rPr>
          <w:b/>
          <w:bCs/>
          <w:color w:val="008E40"/>
          <w:sz w:val="22"/>
          <w:szCs w:val="22"/>
        </w:rPr>
        <w:t xml:space="preserve">Alamat </w:t>
      </w:r>
      <w:proofErr w:type="spellStart"/>
      <w:r w:rsidRPr="00E72CC9">
        <w:rPr>
          <w:b/>
          <w:bCs/>
          <w:color w:val="008E40"/>
          <w:sz w:val="22"/>
          <w:szCs w:val="22"/>
        </w:rPr>
        <w:t>Wali</w:t>
      </w:r>
      <w:proofErr w:type="spellEnd"/>
      <w:r w:rsidR="00201F2C" w:rsidRPr="00E72CC9">
        <w:rPr>
          <w:b/>
          <w:bCs/>
          <w:color w:val="008E40"/>
          <w:sz w:val="22"/>
          <w:szCs w:val="22"/>
        </w:rPr>
        <w:t>/</w:t>
      </w:r>
      <w:proofErr w:type="spellStart"/>
      <w:r w:rsidR="00201F2C" w:rsidRPr="00E72CC9">
        <w:rPr>
          <w:b/>
          <w:bCs/>
          <w:color w:val="008E40"/>
          <w:sz w:val="22"/>
          <w:szCs w:val="22"/>
        </w:rPr>
        <w:t>Ortu</w:t>
      </w:r>
      <w:proofErr w:type="spellEnd"/>
      <w:r w:rsidR="00E9451A">
        <w:rPr>
          <w:color w:val="008E40"/>
          <w:sz w:val="22"/>
          <w:szCs w:val="22"/>
        </w:rPr>
        <w:tab/>
      </w:r>
      <w:r w:rsidR="00E9451A">
        <w:rPr>
          <w:color w:val="008E40"/>
          <w:sz w:val="22"/>
          <w:szCs w:val="22"/>
        </w:rPr>
        <w:tab/>
        <w:t>:</w:t>
      </w:r>
      <w:r w:rsidR="00E9451A">
        <w:rPr>
          <w:color w:val="008E40"/>
          <w:sz w:val="22"/>
          <w:szCs w:val="22"/>
          <w:lang w:val="id-ID"/>
        </w:rPr>
        <w:t xml:space="preserve"> </w:t>
      </w:r>
      <w:r w:rsidR="00E9451A">
        <w:rPr>
          <w:rFonts w:asciiTheme="majorBidi" w:hAnsiTheme="majorBidi"/>
          <w:color w:val="007E39"/>
          <w:lang w:val="id-ID"/>
        </w:rPr>
        <w:t>${alamat_wali}</w:t>
      </w:r>
    </w:p>
    <w:p w14:paraId="4FE12A1E" w14:textId="77777777" w:rsidR="001834CF" w:rsidRDefault="00314599" w:rsidP="00314599">
      <w:pPr>
        <w:spacing w:line="360" w:lineRule="auto"/>
        <w:rPr>
          <w:color w:val="008E40"/>
          <w:sz w:val="22"/>
          <w:szCs w:val="22"/>
        </w:rPr>
      </w:pPr>
      <w:r w:rsidRPr="00E72CC9">
        <w:rPr>
          <w:color w:val="008E40"/>
          <w:sz w:val="22"/>
          <w:szCs w:val="22"/>
        </w:rPr>
        <w:t xml:space="preserve">                                                                                            </w:t>
      </w:r>
    </w:p>
    <w:p w14:paraId="407B2546" w14:textId="77777777" w:rsidR="001834CF" w:rsidRDefault="001834CF" w:rsidP="00314599">
      <w:pPr>
        <w:spacing w:line="360" w:lineRule="auto"/>
        <w:rPr>
          <w:color w:val="008E40"/>
          <w:sz w:val="22"/>
          <w:szCs w:val="22"/>
        </w:rPr>
      </w:pPr>
    </w:p>
    <w:p w14:paraId="79DE36E4" w14:textId="77777777" w:rsidR="001834CF" w:rsidRDefault="001834CF" w:rsidP="001834CF">
      <w:pPr>
        <w:spacing w:line="360" w:lineRule="auto"/>
        <w:ind w:left="4320" w:firstLine="720"/>
        <w:rPr>
          <w:color w:val="008E40"/>
          <w:sz w:val="22"/>
          <w:szCs w:val="22"/>
        </w:rPr>
      </w:pPr>
    </w:p>
    <w:p w14:paraId="45FCE470" w14:textId="77777777" w:rsidR="001834CF" w:rsidRDefault="001834CF" w:rsidP="001834CF">
      <w:pPr>
        <w:spacing w:line="360" w:lineRule="auto"/>
        <w:ind w:left="5040"/>
        <w:rPr>
          <w:color w:val="008E40"/>
          <w:sz w:val="22"/>
          <w:szCs w:val="22"/>
        </w:rPr>
      </w:pPr>
    </w:p>
    <w:p w14:paraId="48D7E6A3" w14:textId="6ED89DA6" w:rsidR="004F26A0" w:rsidRPr="00E72CC9" w:rsidRDefault="00314599" w:rsidP="001834CF">
      <w:pPr>
        <w:spacing w:line="360" w:lineRule="auto"/>
        <w:ind w:left="5040"/>
        <w:rPr>
          <w:color w:val="008E40"/>
          <w:sz w:val="22"/>
          <w:szCs w:val="22"/>
          <w:lang w:val="id-ID"/>
        </w:rPr>
      </w:pPr>
      <w:r w:rsidRPr="00E72CC9">
        <w:rPr>
          <w:color w:val="008E40"/>
          <w:sz w:val="22"/>
          <w:szCs w:val="22"/>
        </w:rPr>
        <w:t xml:space="preserve">  </w:t>
      </w:r>
      <w:r w:rsidR="004F26A0" w:rsidRPr="00E72CC9">
        <w:rPr>
          <w:b/>
          <w:bCs/>
          <w:color w:val="008E40"/>
          <w:sz w:val="22"/>
          <w:szCs w:val="22"/>
        </w:rPr>
        <w:t>Yogyakarta</w:t>
      </w:r>
      <w:r w:rsidR="00287F27" w:rsidRPr="00E72CC9">
        <w:rPr>
          <w:b/>
          <w:bCs/>
          <w:color w:val="008E40"/>
          <w:sz w:val="22"/>
          <w:szCs w:val="22"/>
        </w:rPr>
        <w:t>,</w:t>
      </w:r>
      <w:r w:rsidR="00287F27" w:rsidRPr="00E72CC9">
        <w:rPr>
          <w:color w:val="008E40"/>
          <w:sz w:val="22"/>
          <w:szCs w:val="22"/>
        </w:rPr>
        <w:t xml:space="preserve"> ………………</w:t>
      </w:r>
      <w:r w:rsidR="00E72CC9" w:rsidRPr="00E72CC9">
        <w:rPr>
          <w:color w:val="008E40"/>
          <w:sz w:val="22"/>
          <w:szCs w:val="22"/>
        </w:rPr>
        <w:t>…20….</w:t>
      </w:r>
    </w:p>
    <w:p w14:paraId="1DB7CC5D" w14:textId="68DEC315" w:rsidR="004F26A0" w:rsidRPr="00E72CC9" w:rsidRDefault="004F26A0" w:rsidP="004F26A0">
      <w:pPr>
        <w:spacing w:line="360" w:lineRule="auto"/>
        <w:jc w:val="right"/>
        <w:rPr>
          <w:color w:val="008E40"/>
          <w:sz w:val="22"/>
          <w:szCs w:val="22"/>
        </w:rPr>
      </w:pPr>
    </w:p>
    <w:p w14:paraId="2F27DAC3" w14:textId="594AA977" w:rsidR="004F26A0" w:rsidRPr="00815EEA" w:rsidRDefault="00815EEA" w:rsidP="00815EEA">
      <w:pPr>
        <w:tabs>
          <w:tab w:val="left" w:pos="600"/>
        </w:tabs>
        <w:spacing w:line="360" w:lineRule="auto"/>
        <w:rPr>
          <w:color w:val="008E40"/>
          <w:sz w:val="22"/>
          <w:szCs w:val="22"/>
          <w:lang w:val="id-ID"/>
        </w:rPr>
      </w:pPr>
      <w:r>
        <w:rPr>
          <w:color w:val="008E40"/>
          <w:sz w:val="22"/>
          <w:szCs w:val="22"/>
        </w:rPr>
        <w:tab/>
      </w:r>
      <w:r>
        <w:rPr>
          <w:color w:val="008E40"/>
          <w:sz w:val="22"/>
          <w:szCs w:val="22"/>
          <w:lang w:val="id-ID"/>
        </w:rPr>
        <w:t>${foto}</w:t>
      </w:r>
    </w:p>
    <w:p w14:paraId="27002F8D" w14:textId="6E0CC58E" w:rsidR="00314599" w:rsidRPr="00E72CC9" w:rsidRDefault="00314599" w:rsidP="00314599">
      <w:pPr>
        <w:spacing w:line="360" w:lineRule="auto"/>
        <w:rPr>
          <w:color w:val="008E40"/>
          <w:sz w:val="18"/>
          <w:szCs w:val="18"/>
        </w:rPr>
      </w:pPr>
    </w:p>
    <w:p w14:paraId="4D2CFD5A" w14:textId="0337F409" w:rsidR="001912BD" w:rsidRPr="00E72CC9" w:rsidRDefault="00AB4391" w:rsidP="007A1D69">
      <w:pPr>
        <w:spacing w:line="360" w:lineRule="auto"/>
        <w:ind w:left="-284"/>
        <w:rPr>
          <w:color w:val="008E4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34518D" wp14:editId="16298643">
                <wp:simplePos x="0" y="0"/>
                <wp:positionH relativeFrom="column">
                  <wp:posOffset>228600</wp:posOffset>
                </wp:positionH>
                <wp:positionV relativeFrom="paragraph">
                  <wp:posOffset>-1119505</wp:posOffset>
                </wp:positionV>
                <wp:extent cx="914400" cy="1143000"/>
                <wp:effectExtent l="0" t="0" r="1905" b="19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BD0E745" id="Rectangle 1" o:spid="_x0000_s1026" style="position:absolute;margin-left:18pt;margin-top:-88.15pt;width:1in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" filled="f" stroked="f"/>
            </w:pict>
          </mc:Fallback>
        </mc:AlternateContent>
      </w:r>
      <w:bookmarkEnd w:id="0"/>
      <w:r w:rsidR="00314599" w:rsidRPr="00E72CC9">
        <w:rPr>
          <w:color w:val="008E40"/>
          <w:sz w:val="20"/>
          <w:szCs w:val="20"/>
        </w:rPr>
        <w:t xml:space="preserve">                                                                         </w:t>
      </w:r>
      <w:r w:rsidR="004E7BED" w:rsidRPr="00E72CC9">
        <w:rPr>
          <w:color w:val="008E40"/>
          <w:sz w:val="20"/>
          <w:szCs w:val="20"/>
        </w:rPr>
        <w:t xml:space="preserve"> </w:t>
      </w:r>
      <w:r w:rsidR="00314599" w:rsidRPr="00E72CC9">
        <w:rPr>
          <w:color w:val="008E40"/>
          <w:sz w:val="20"/>
          <w:szCs w:val="20"/>
        </w:rPr>
        <w:t xml:space="preserve"> </w:t>
      </w:r>
      <w:r w:rsidR="00EB20B6" w:rsidRPr="00E72CC9">
        <w:rPr>
          <w:color w:val="008E40"/>
          <w:sz w:val="20"/>
          <w:szCs w:val="20"/>
        </w:rPr>
        <w:t xml:space="preserve">                                          </w:t>
      </w:r>
      <w:r w:rsidR="00BF2E58">
        <w:rPr>
          <w:rFonts w:asciiTheme="majorBidi" w:hAnsiTheme="majorBidi"/>
          <w:color w:val="007E39"/>
          <w:lang w:val="id-ID"/>
        </w:rPr>
        <w:t xml:space="preserve">               </w:t>
      </w:r>
      <w:r w:rsidR="007A1D69">
        <w:rPr>
          <w:rFonts w:asciiTheme="majorBidi" w:hAnsiTheme="majorBidi"/>
          <w:color w:val="007E39"/>
          <w:lang w:val="id-ID"/>
        </w:rPr>
        <w:t>${nama</w:t>
      </w:r>
      <w:r w:rsidR="002B5665">
        <w:rPr>
          <w:rFonts w:asciiTheme="majorBidi" w:hAnsiTheme="majorBidi"/>
          <w:color w:val="007E39"/>
          <w:lang w:val="id-ID"/>
        </w:rPr>
        <w:t>}</w:t>
      </w:r>
      <w:r w:rsidR="00474AF1">
        <w:rPr>
          <w:rFonts w:asciiTheme="majorBidi" w:hAnsiTheme="majorBidi"/>
          <w:color w:val="007E39"/>
          <w:lang w:val="id-ID"/>
        </w:rPr>
        <w:t xml:space="preserve"> </w:t>
      </w:r>
    </w:p>
    <w:p w14:paraId="52004A53" w14:textId="572EADEB" w:rsidR="00EB20B6" w:rsidRPr="00045672" w:rsidRDefault="00EB20B6" w:rsidP="00EB20B6">
      <w:pPr>
        <w:spacing w:line="360" w:lineRule="auto"/>
        <w:rPr>
          <w:b/>
          <w:bCs/>
          <w:color w:val="00421E"/>
          <w:sz w:val="20"/>
          <w:szCs w:val="20"/>
          <w:lang w:val="id-ID"/>
        </w:rPr>
      </w:pPr>
      <w:r w:rsidRPr="00E72CC9">
        <w:rPr>
          <w:b/>
          <w:bCs/>
          <w:color w:val="008E40"/>
          <w:sz w:val="20"/>
          <w:szCs w:val="20"/>
        </w:rPr>
        <w:t xml:space="preserve">          </w:t>
      </w:r>
      <w:r w:rsidR="00045672">
        <w:rPr>
          <w:b/>
          <w:bCs/>
          <w:color w:val="008E40"/>
          <w:sz w:val="20"/>
          <w:szCs w:val="20"/>
          <w:lang w:val="id-ID"/>
        </w:rPr>
        <w:t xml:space="preserve"> </w:t>
      </w:r>
    </w:p>
    <w:p w14:paraId="703029D1" w14:textId="77777777" w:rsidR="00EB20B6" w:rsidRPr="00314599" w:rsidRDefault="00EB20B6" w:rsidP="00EB20B6">
      <w:pPr>
        <w:spacing w:line="360" w:lineRule="auto"/>
        <w:ind w:left="-1701"/>
        <w:rPr>
          <w:color w:val="00421E"/>
          <w:sz w:val="22"/>
          <w:szCs w:val="22"/>
        </w:rPr>
      </w:pPr>
    </w:p>
    <w:sectPr w:rsidR="00EB20B6" w:rsidRPr="00314599" w:rsidSect="004E7BED">
      <w:pgSz w:w="12242" w:h="18711" w:code="10000"/>
      <w:pgMar w:top="567" w:right="1276" w:bottom="425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LENTOW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247"/>
    <w:rsid w:val="00045672"/>
    <w:rsid w:val="000E4520"/>
    <w:rsid w:val="000F5FB7"/>
    <w:rsid w:val="001325F8"/>
    <w:rsid w:val="001731FC"/>
    <w:rsid w:val="001834CF"/>
    <w:rsid w:val="001912BD"/>
    <w:rsid w:val="001A641A"/>
    <w:rsid w:val="00201F2C"/>
    <w:rsid w:val="002268EB"/>
    <w:rsid w:val="0023790C"/>
    <w:rsid w:val="00275243"/>
    <w:rsid w:val="00287F27"/>
    <w:rsid w:val="00291C09"/>
    <w:rsid w:val="00294793"/>
    <w:rsid w:val="002B5665"/>
    <w:rsid w:val="002D4C31"/>
    <w:rsid w:val="00304743"/>
    <w:rsid w:val="00314599"/>
    <w:rsid w:val="00342D60"/>
    <w:rsid w:val="00394B6D"/>
    <w:rsid w:val="003C1EB8"/>
    <w:rsid w:val="003D0CD6"/>
    <w:rsid w:val="003D3D77"/>
    <w:rsid w:val="003F66A1"/>
    <w:rsid w:val="004117CE"/>
    <w:rsid w:val="004233EB"/>
    <w:rsid w:val="00430DAD"/>
    <w:rsid w:val="00474AF1"/>
    <w:rsid w:val="00475828"/>
    <w:rsid w:val="00495147"/>
    <w:rsid w:val="004B03C2"/>
    <w:rsid w:val="004E618C"/>
    <w:rsid w:val="004E7BED"/>
    <w:rsid w:val="004E7E86"/>
    <w:rsid w:val="004F26A0"/>
    <w:rsid w:val="004F28DD"/>
    <w:rsid w:val="004F6F2C"/>
    <w:rsid w:val="00524795"/>
    <w:rsid w:val="00532D1D"/>
    <w:rsid w:val="00556608"/>
    <w:rsid w:val="005A6937"/>
    <w:rsid w:val="0060632C"/>
    <w:rsid w:val="00610FAF"/>
    <w:rsid w:val="00625999"/>
    <w:rsid w:val="00640379"/>
    <w:rsid w:val="0064450A"/>
    <w:rsid w:val="006870F8"/>
    <w:rsid w:val="006E4A6D"/>
    <w:rsid w:val="0074637C"/>
    <w:rsid w:val="007A1D69"/>
    <w:rsid w:val="007F426E"/>
    <w:rsid w:val="00815EEA"/>
    <w:rsid w:val="00826DE3"/>
    <w:rsid w:val="00861F32"/>
    <w:rsid w:val="008835F3"/>
    <w:rsid w:val="008E0309"/>
    <w:rsid w:val="00937E30"/>
    <w:rsid w:val="009D0634"/>
    <w:rsid w:val="009E4582"/>
    <w:rsid w:val="00A271CE"/>
    <w:rsid w:val="00A70F1E"/>
    <w:rsid w:val="00A72627"/>
    <w:rsid w:val="00AB4391"/>
    <w:rsid w:val="00AB753F"/>
    <w:rsid w:val="00AE383A"/>
    <w:rsid w:val="00B05563"/>
    <w:rsid w:val="00B603CF"/>
    <w:rsid w:val="00B65497"/>
    <w:rsid w:val="00B90F15"/>
    <w:rsid w:val="00BF2E58"/>
    <w:rsid w:val="00C727D5"/>
    <w:rsid w:val="00C842D2"/>
    <w:rsid w:val="00CB0C7D"/>
    <w:rsid w:val="00D318C5"/>
    <w:rsid w:val="00D43B9F"/>
    <w:rsid w:val="00D51BCD"/>
    <w:rsid w:val="00D61FFE"/>
    <w:rsid w:val="00D70781"/>
    <w:rsid w:val="00D71E0F"/>
    <w:rsid w:val="00D74EF8"/>
    <w:rsid w:val="00DC064B"/>
    <w:rsid w:val="00DD2AAE"/>
    <w:rsid w:val="00E72CC9"/>
    <w:rsid w:val="00E90601"/>
    <w:rsid w:val="00E9451A"/>
    <w:rsid w:val="00EB0B4F"/>
    <w:rsid w:val="00EB20B6"/>
    <w:rsid w:val="00EE216D"/>
    <w:rsid w:val="00EE480C"/>
    <w:rsid w:val="00EE6252"/>
    <w:rsid w:val="00EE6897"/>
    <w:rsid w:val="00EF075E"/>
    <w:rsid w:val="00F01247"/>
    <w:rsid w:val="00F22CBC"/>
    <w:rsid w:val="00FA71D8"/>
    <w:rsid w:val="00FB2231"/>
    <w:rsid w:val="00FB5C74"/>
    <w:rsid w:val="00FC5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FD0DB"/>
  <w14:defaultImageDpi w14:val="0"/>
  <w15:docId w15:val="{6324D89A-4C13-4E3D-8C37-C42C6166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26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4F2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F26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18C5"/>
    <w:rPr>
      <w:rFonts w:cs="Times New Roman"/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318C5"/>
    <w:rPr>
      <w:rFonts w:cs="Times New Roman"/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0E45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=%20PENGURUS%20=\Pengurus%202011-2012\Pengurus%20Harian\SEKRETARIS\Form.%20Pendaftaran\FORMULIR%20PENDAFTARAN%20SANTRI%20BA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2011-02-23T10:01:00Z</outs:dateTime>
      <outs:isPinned>true</outs:isPinned>
    </outs:relatedDate>
    <outs:relatedDate>
      <outs:type>2</outs:type>
      <outs:displayName>Created</outs:displayName>
      <outs:dateTime>2010-10-19T12:20:00Z</outs:dateTime>
      <outs:isPinned>true</outs:isPinned>
    </outs:relatedDate>
    <outs:relatedDate>
      <outs:type>4</outs:type>
      <outs:displayName>Last Printed</outs:displayName>
      <outs:dateTime>2011-02-23T10:01:00Z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Santri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Santri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0C104-AF7D-4FC4-8BEF-7FD8AF01996E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9452C52-295B-4EA1-998A-D07CC99F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FORMULIR PENDAFTARAN SANTRI BARU.dot</Template>
  <TotalTime>43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HABAJUM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Santri</dc:creator>
  <cp:keywords/>
  <dc:description/>
  <cp:lastModifiedBy>ulinm</cp:lastModifiedBy>
  <cp:revision>69</cp:revision>
  <cp:lastPrinted>2019-08-13T16:03:00Z</cp:lastPrinted>
  <dcterms:created xsi:type="dcterms:W3CDTF">2023-01-28T15:43:00Z</dcterms:created>
  <dcterms:modified xsi:type="dcterms:W3CDTF">2023-04-15T21:52:00Z</dcterms:modified>
</cp:coreProperties>
</file>