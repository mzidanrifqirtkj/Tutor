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9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1469"/>
        <w:gridCol w:w="8170"/>
      </w:tblGrid>
      <w:tr w:rsidR="0060632C" w:rsidRPr="00342D60" w14:paraId="3127D969" w14:textId="77777777" w:rsidTr="004F26A0">
        <w:trPr>
          <w:jc w:val="center"/>
        </w:trPr>
        <w:tc>
          <w:tcPr>
            <w:tcW w:w="1418" w:type="dxa"/>
          </w:tcPr>
          <w:p w14:paraId="52106B84" w14:textId="3F58C61B" w:rsidR="004F26A0" w:rsidRPr="00342D60" w:rsidRDefault="004F26A0" w:rsidP="004F26A0">
            <w:pPr>
              <w:spacing w:line="360" w:lineRule="auto"/>
              <w:jc w:val="both"/>
              <w:rPr>
                <w:b/>
                <w:bCs/>
                <w:color w:val="00B050"/>
              </w:rPr>
            </w:pPr>
          </w:p>
        </w:tc>
        <w:tc>
          <w:tcPr>
            <w:tcW w:w="7886" w:type="dxa"/>
          </w:tcPr>
          <w:p w14:paraId="5AF9831D" w14:textId="77777777" w:rsidR="004F26A0" w:rsidRPr="00342D60" w:rsidRDefault="004F26A0" w:rsidP="00F22CBC">
            <w:pPr>
              <w:jc w:val="center"/>
              <w:rPr>
                <w:rFonts w:ascii="Angsana New" w:hAnsi="Angsana New" w:cs="Angsana New"/>
                <w:b/>
                <w:bCs/>
                <w:color w:val="00B050"/>
                <w:sz w:val="22"/>
                <w:szCs w:val="22"/>
              </w:rPr>
            </w:pPr>
          </w:p>
        </w:tc>
      </w:tr>
    </w:tbl>
    <w:p w14:paraId="1C618CBB" w14:textId="4BB4D1B3" w:rsidR="00342D60" w:rsidRDefault="006870F8" w:rsidP="004F26A0">
      <w:pPr>
        <w:spacing w:line="360" w:lineRule="auto"/>
        <w:rPr>
          <w:color w:val="00B05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B3A0DDA" wp14:editId="16596FFF">
            <wp:simplePos x="0" y="0"/>
            <wp:positionH relativeFrom="margin">
              <wp:align>center</wp:align>
            </wp:positionH>
            <wp:positionV relativeFrom="paragraph">
              <wp:posOffset>-622935</wp:posOffset>
            </wp:positionV>
            <wp:extent cx="7515225" cy="11802745"/>
            <wp:effectExtent l="0" t="0" r="9525" b="8255"/>
            <wp:wrapNone/>
            <wp:docPr id="2" name="Picture 1" descr="Description: F:\New folder\DATA PONDOK\= PENGURUS =\2. S E K R E T A R I S\Persuratan\KOP SURAT\KOP SURAT  NEW 2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F:\New folder\DATA PONDOK\= PENGURUS =\2. S E K R E T A R I S\Persuratan\KOP SURAT\KOP SURAT  NEW 202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225" cy="1180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60A465" w14:textId="77777777" w:rsidR="00342D60" w:rsidRDefault="00342D60" w:rsidP="004F26A0">
      <w:pPr>
        <w:spacing w:line="360" w:lineRule="auto"/>
        <w:rPr>
          <w:color w:val="00B050"/>
        </w:rPr>
      </w:pPr>
    </w:p>
    <w:p w14:paraId="478F94F3" w14:textId="77777777" w:rsidR="00342D60" w:rsidRPr="00342D60" w:rsidRDefault="00342D60" w:rsidP="004F26A0">
      <w:pPr>
        <w:spacing w:line="360" w:lineRule="auto"/>
        <w:rPr>
          <w:color w:val="00B050"/>
        </w:rPr>
      </w:pPr>
    </w:p>
    <w:p w14:paraId="6A521B72" w14:textId="77777777" w:rsidR="00314599" w:rsidRDefault="00314599" w:rsidP="00342D60">
      <w:pPr>
        <w:spacing w:line="360" w:lineRule="auto"/>
        <w:jc w:val="center"/>
        <w:rPr>
          <w:rFonts w:ascii="ALLENTOWN" w:hAnsi="ALLENTOWN" w:cs="Arial"/>
          <w:b/>
          <w:bCs/>
          <w:color w:val="00421E"/>
          <w:sz w:val="28"/>
          <w:szCs w:val="28"/>
        </w:rPr>
      </w:pPr>
      <w:bookmarkStart w:id="0" w:name="_Hlk15330247"/>
    </w:p>
    <w:p w14:paraId="6AF3D734" w14:textId="77777777" w:rsidR="00314599" w:rsidRDefault="00314599" w:rsidP="00342D60">
      <w:pPr>
        <w:spacing w:line="360" w:lineRule="auto"/>
        <w:jc w:val="center"/>
        <w:rPr>
          <w:rFonts w:ascii="ALLENTOWN" w:hAnsi="ALLENTOWN" w:cs="Arial"/>
          <w:b/>
          <w:bCs/>
          <w:color w:val="00421E"/>
          <w:sz w:val="28"/>
          <w:szCs w:val="28"/>
        </w:rPr>
      </w:pPr>
    </w:p>
    <w:p w14:paraId="2793CA39" w14:textId="77777777" w:rsidR="00314599" w:rsidRDefault="00314599" w:rsidP="00342D60">
      <w:pPr>
        <w:spacing w:line="360" w:lineRule="auto"/>
        <w:jc w:val="center"/>
        <w:rPr>
          <w:rFonts w:ascii="ALLENTOWN" w:hAnsi="ALLENTOWN" w:cs="Arial"/>
          <w:b/>
          <w:bCs/>
          <w:color w:val="00421E"/>
          <w:sz w:val="28"/>
          <w:szCs w:val="28"/>
        </w:rPr>
      </w:pPr>
    </w:p>
    <w:p w14:paraId="6BC1A893" w14:textId="77777777" w:rsidR="007F426E" w:rsidRPr="00E72CC9" w:rsidRDefault="00342D60" w:rsidP="00342D60">
      <w:pPr>
        <w:spacing w:line="360" w:lineRule="auto"/>
        <w:jc w:val="center"/>
        <w:rPr>
          <w:rFonts w:ascii="ALLENTOWN" w:hAnsi="ALLENTOWN" w:cs="Arial"/>
          <w:b/>
          <w:bCs/>
          <w:color w:val="008E40"/>
          <w:sz w:val="28"/>
          <w:szCs w:val="28"/>
        </w:rPr>
      </w:pPr>
      <w:r w:rsidRPr="00E72CC9">
        <w:rPr>
          <w:rFonts w:ascii="ALLENTOWN" w:hAnsi="ALLENTOWN" w:cs="Arial"/>
          <w:b/>
          <w:bCs/>
          <w:color w:val="008E40"/>
          <w:sz w:val="28"/>
          <w:szCs w:val="28"/>
        </w:rPr>
        <w:t>FORMULIR PENDAFTARAN SANTRI BARU</w:t>
      </w:r>
    </w:p>
    <w:p w14:paraId="7F6CEE42" w14:textId="77777777" w:rsidR="00342D60" w:rsidRPr="00E72CC9" w:rsidRDefault="00342D60" w:rsidP="00342D60">
      <w:pPr>
        <w:jc w:val="center"/>
        <w:rPr>
          <w:color w:val="008E40"/>
        </w:rPr>
      </w:pPr>
    </w:p>
    <w:p w14:paraId="10FD58AF" w14:textId="06F8445E" w:rsidR="004F26A0" w:rsidRPr="001731FC" w:rsidRDefault="004F26A0" w:rsidP="004F28DD">
      <w:pPr>
        <w:spacing w:line="360" w:lineRule="auto"/>
        <w:rPr>
          <w:color w:val="008E40"/>
          <w:sz w:val="22"/>
          <w:szCs w:val="22"/>
          <w:lang w:val="id-ID"/>
        </w:rPr>
      </w:pPr>
      <w:r w:rsidRPr="00E72CC9">
        <w:rPr>
          <w:b/>
          <w:bCs/>
          <w:color w:val="008E40"/>
          <w:sz w:val="22"/>
          <w:szCs w:val="22"/>
        </w:rPr>
        <w:t xml:space="preserve">Nama </w:t>
      </w:r>
      <w:proofErr w:type="spellStart"/>
      <w:r w:rsidRPr="00E72CC9">
        <w:rPr>
          <w:b/>
          <w:bCs/>
          <w:color w:val="008E40"/>
          <w:sz w:val="22"/>
          <w:szCs w:val="22"/>
        </w:rPr>
        <w:t>Lengkap</w:t>
      </w:r>
      <w:proofErr w:type="spellEnd"/>
      <w:r w:rsidRPr="00E72CC9">
        <w:rPr>
          <w:color w:val="008E40"/>
          <w:sz w:val="22"/>
          <w:szCs w:val="22"/>
        </w:rPr>
        <w:tab/>
      </w:r>
      <w:r w:rsidR="004E7BED" w:rsidRPr="00E72CC9">
        <w:rPr>
          <w:color w:val="008E40"/>
          <w:sz w:val="22"/>
          <w:szCs w:val="22"/>
        </w:rPr>
        <w:tab/>
      </w:r>
      <w:r w:rsidRPr="00E72CC9">
        <w:rPr>
          <w:color w:val="008E40"/>
          <w:sz w:val="22"/>
          <w:szCs w:val="22"/>
        </w:rPr>
        <w:t>:</w:t>
      </w:r>
      <w:r w:rsidR="00556608">
        <w:rPr>
          <w:color w:val="008E40"/>
          <w:sz w:val="22"/>
          <w:szCs w:val="22"/>
        </w:rPr>
        <w:t xml:space="preserve">  </w:t>
      </w:r>
      <w:r w:rsidR="004F28DD">
        <w:rPr>
          <w:rFonts w:asciiTheme="majorBidi" w:hAnsiTheme="majorBidi"/>
          <w:color w:val="007E39"/>
          <w:lang w:val="id-ID"/>
        </w:rPr>
        <w:t>M Zidan Rifqi R</w:t>
      </w:r>
      <w:r w:rsidR="00556608">
        <w:rPr>
          <w:color w:val="008E40"/>
          <w:sz w:val="22"/>
          <w:szCs w:val="22"/>
        </w:rPr>
        <w:t xml:space="preserve">                                                 </w:t>
      </w:r>
      <w:r w:rsidR="004117CE" w:rsidRPr="00E72CC9">
        <w:rPr>
          <w:b/>
          <w:bCs/>
          <w:color w:val="008E40"/>
          <w:sz w:val="22"/>
          <w:szCs w:val="22"/>
        </w:rPr>
        <w:t>N</w:t>
      </w:r>
      <w:r w:rsidR="00495147" w:rsidRPr="00E72CC9">
        <w:rPr>
          <w:b/>
          <w:bCs/>
          <w:color w:val="008E40"/>
          <w:sz w:val="22"/>
          <w:szCs w:val="22"/>
        </w:rPr>
        <w:t>IS</w:t>
      </w:r>
      <w:r w:rsidR="00556608">
        <w:rPr>
          <w:color w:val="008E40"/>
          <w:sz w:val="22"/>
          <w:szCs w:val="22"/>
        </w:rPr>
        <w:t xml:space="preserve"> :</w:t>
      </w:r>
      <w:r w:rsidR="001731FC">
        <w:rPr>
          <w:color w:val="008E40"/>
          <w:sz w:val="22"/>
          <w:szCs w:val="22"/>
          <w:lang w:val="id-ID"/>
        </w:rPr>
        <w:t xml:space="preserve"> </w:t>
      </w:r>
      <w:r w:rsidR="001731FC">
        <w:rPr>
          <w:rFonts w:asciiTheme="majorBidi" w:hAnsiTheme="majorBidi"/>
          <w:color w:val="007E39"/>
          <w:lang w:val="id-ID"/>
        </w:rPr>
        <w:t/>
      </w:r>
    </w:p>
    <w:p w14:paraId="623FEB0B" w14:textId="7EBF4A35" w:rsidR="004F26A0" w:rsidRPr="00E72CC9" w:rsidRDefault="004F26A0" w:rsidP="004E618C">
      <w:pPr>
        <w:spacing w:line="360" w:lineRule="auto"/>
        <w:rPr>
          <w:color w:val="008E40"/>
          <w:sz w:val="22"/>
          <w:szCs w:val="22"/>
        </w:rPr>
      </w:pPr>
      <w:proofErr w:type="spellStart"/>
      <w:r w:rsidRPr="00E72CC9">
        <w:rPr>
          <w:b/>
          <w:bCs/>
          <w:color w:val="008E40"/>
          <w:sz w:val="22"/>
          <w:szCs w:val="22"/>
        </w:rPr>
        <w:t>Jenis</w:t>
      </w:r>
      <w:proofErr w:type="spellEnd"/>
      <w:r w:rsidRPr="00E72CC9">
        <w:rPr>
          <w:b/>
          <w:bCs/>
          <w:color w:val="008E40"/>
          <w:sz w:val="22"/>
          <w:szCs w:val="22"/>
        </w:rPr>
        <w:t xml:space="preserve"> </w:t>
      </w:r>
      <w:proofErr w:type="spellStart"/>
      <w:r w:rsidRPr="00E72CC9">
        <w:rPr>
          <w:b/>
          <w:bCs/>
          <w:color w:val="008E40"/>
          <w:sz w:val="22"/>
          <w:szCs w:val="22"/>
        </w:rPr>
        <w:t>Kelamin</w:t>
      </w:r>
      <w:proofErr w:type="spellEnd"/>
      <w:r w:rsidRPr="00E72CC9">
        <w:rPr>
          <w:color w:val="008E40"/>
          <w:sz w:val="22"/>
          <w:szCs w:val="22"/>
        </w:rPr>
        <w:tab/>
      </w:r>
      <w:r w:rsidRPr="00E72CC9">
        <w:rPr>
          <w:color w:val="008E40"/>
          <w:sz w:val="22"/>
          <w:szCs w:val="22"/>
        </w:rPr>
        <w:tab/>
      </w:r>
      <w:r w:rsidR="004E7BED" w:rsidRPr="00E72CC9">
        <w:rPr>
          <w:color w:val="008E40"/>
          <w:sz w:val="22"/>
          <w:szCs w:val="22"/>
        </w:rPr>
        <w:tab/>
      </w:r>
      <w:r w:rsidRPr="00E72CC9">
        <w:rPr>
          <w:color w:val="008E40"/>
          <w:sz w:val="22"/>
          <w:szCs w:val="22"/>
        </w:rPr>
        <w:t>:</w:t>
      </w:r>
      <w:r w:rsidR="004E618C">
        <w:rPr>
          <w:color w:val="008E40"/>
          <w:sz w:val="22"/>
          <w:szCs w:val="22"/>
          <w:lang w:val="id-ID"/>
        </w:rPr>
        <w:t xml:space="preserve"> </w:t>
      </w:r>
      <w:r w:rsidR="004E618C">
        <w:rPr>
          <w:rFonts w:asciiTheme="majorBidi" w:hAnsiTheme="majorBidi"/>
          <w:color w:val="007E39"/>
          <w:lang w:val="id-ID"/>
        </w:rPr>
        <w:t>Laki-Laki</w:t>
      </w:r>
      <w:r w:rsidRPr="00E72CC9">
        <w:rPr>
          <w:b/>
          <w:bCs/>
          <w:color w:val="008E40"/>
          <w:sz w:val="22"/>
          <w:szCs w:val="22"/>
        </w:rPr>
        <w:t xml:space="preserve"> </w:t>
      </w:r>
    </w:p>
    <w:p w14:paraId="4928EB0C" w14:textId="46378CA9" w:rsidR="004F26A0" w:rsidRPr="004F28DD" w:rsidRDefault="004F26A0" w:rsidP="004F28DD">
      <w:pPr>
        <w:spacing w:line="360" w:lineRule="auto"/>
      </w:pPr>
      <w:proofErr w:type="spellStart"/>
      <w:r w:rsidRPr="00E72CC9">
        <w:rPr>
          <w:b/>
          <w:bCs/>
          <w:color w:val="008E40"/>
          <w:sz w:val="22"/>
          <w:szCs w:val="22"/>
        </w:rPr>
        <w:t>Tempat</w:t>
      </w:r>
      <w:proofErr w:type="spellEnd"/>
      <w:r w:rsidRPr="00E72CC9">
        <w:rPr>
          <w:b/>
          <w:bCs/>
          <w:color w:val="008E40"/>
          <w:sz w:val="22"/>
          <w:szCs w:val="22"/>
        </w:rPr>
        <w:t xml:space="preserve"> </w:t>
      </w:r>
      <w:proofErr w:type="spellStart"/>
      <w:r w:rsidRPr="00E72CC9">
        <w:rPr>
          <w:b/>
          <w:bCs/>
          <w:color w:val="008E40"/>
          <w:sz w:val="22"/>
          <w:szCs w:val="22"/>
        </w:rPr>
        <w:t>Tanggal</w:t>
      </w:r>
      <w:proofErr w:type="spellEnd"/>
      <w:r w:rsidRPr="00E72CC9">
        <w:rPr>
          <w:b/>
          <w:bCs/>
          <w:color w:val="008E40"/>
          <w:sz w:val="22"/>
          <w:szCs w:val="22"/>
        </w:rPr>
        <w:t xml:space="preserve"> Lahir</w:t>
      </w:r>
      <w:r w:rsidR="004E7BED" w:rsidRPr="00E72CC9">
        <w:rPr>
          <w:b/>
          <w:bCs/>
          <w:color w:val="008E40"/>
          <w:sz w:val="22"/>
          <w:szCs w:val="22"/>
        </w:rPr>
        <w:tab/>
      </w:r>
      <w:r w:rsidRPr="00E72CC9">
        <w:rPr>
          <w:color w:val="008E40"/>
          <w:sz w:val="22"/>
          <w:szCs w:val="22"/>
        </w:rPr>
        <w:tab/>
        <w:t xml:space="preserve">: </w:t>
      </w:r>
      <w:r w:rsidR="004F28DD">
        <w:rPr>
          <w:rFonts w:asciiTheme="majorBidi" w:hAnsiTheme="majorBidi"/>
          <w:color w:val="007E39"/>
          <w:lang w:val="id-ID"/>
        </w:rPr>
        <w:t>Sumut, 2001-03-11</w:t>
      </w:r>
      <w:r w:rsidR="00D74EF8">
        <w:rPr>
          <w:color w:val="008E40"/>
          <w:sz w:val="22"/>
          <w:szCs w:val="22"/>
        </w:rPr>
        <w:t xml:space="preserve">                                                 </w:t>
      </w:r>
    </w:p>
    <w:p w14:paraId="41CE1456" w14:textId="3C0CE70D" w:rsidR="004F26A0" w:rsidRPr="005A6937" w:rsidRDefault="004F26A0" w:rsidP="005A6937">
      <w:pPr>
        <w:spacing w:line="360" w:lineRule="auto"/>
        <w:rPr>
          <w:color w:val="008E40"/>
          <w:sz w:val="22"/>
          <w:szCs w:val="22"/>
          <w:lang w:val="id-ID"/>
        </w:rPr>
      </w:pPr>
      <w:r w:rsidRPr="00E72CC9">
        <w:rPr>
          <w:b/>
          <w:bCs/>
          <w:color w:val="008E40"/>
          <w:sz w:val="22"/>
          <w:szCs w:val="22"/>
        </w:rPr>
        <w:t xml:space="preserve">Alamat </w:t>
      </w:r>
      <w:proofErr w:type="spellStart"/>
      <w:r w:rsidRPr="00E72CC9">
        <w:rPr>
          <w:b/>
          <w:bCs/>
          <w:color w:val="008E40"/>
          <w:sz w:val="22"/>
          <w:szCs w:val="22"/>
        </w:rPr>
        <w:t>Asal</w:t>
      </w:r>
      <w:proofErr w:type="spellEnd"/>
      <w:r w:rsidRPr="00E72CC9">
        <w:rPr>
          <w:color w:val="008E40"/>
          <w:sz w:val="22"/>
          <w:szCs w:val="22"/>
        </w:rPr>
        <w:tab/>
      </w:r>
      <w:r w:rsidRPr="00E72CC9">
        <w:rPr>
          <w:color w:val="008E40"/>
          <w:sz w:val="22"/>
          <w:szCs w:val="22"/>
        </w:rPr>
        <w:tab/>
      </w:r>
      <w:r w:rsidR="004E7BED" w:rsidRPr="00E72CC9">
        <w:rPr>
          <w:color w:val="008E40"/>
          <w:sz w:val="22"/>
          <w:szCs w:val="22"/>
        </w:rPr>
        <w:tab/>
      </w:r>
      <w:r w:rsidRPr="00E72CC9">
        <w:rPr>
          <w:color w:val="008E40"/>
          <w:sz w:val="22"/>
          <w:szCs w:val="22"/>
        </w:rPr>
        <w:t>:</w:t>
      </w:r>
      <w:r w:rsidR="005A6937">
        <w:rPr>
          <w:color w:val="008E40"/>
          <w:sz w:val="22"/>
          <w:szCs w:val="22"/>
          <w:lang w:val="id-ID"/>
        </w:rPr>
        <w:t xml:space="preserve"> </w:t>
      </w:r>
      <w:r w:rsidR="005A6937">
        <w:rPr>
          <w:rFonts w:asciiTheme="majorBidi" w:hAnsiTheme="majorBidi"/>
          <w:color w:val="007E39"/>
          <w:lang w:val="id-ID"/>
        </w:rPr>
        <w:t>Sumut, Labuhan, Rantau Utara, Rantauprapat</w:t>
      </w:r>
    </w:p>
    <w:p w14:paraId="19EEED14" w14:textId="554B6A6E" w:rsidR="004F26A0" w:rsidRPr="00E72CC9" w:rsidRDefault="004F26A0" w:rsidP="00FB5C74">
      <w:pPr>
        <w:spacing w:line="360" w:lineRule="auto"/>
        <w:ind w:firstLine="720"/>
        <w:rPr>
          <w:color w:val="008E40"/>
          <w:sz w:val="22"/>
          <w:szCs w:val="22"/>
        </w:rPr>
      </w:pPr>
      <w:proofErr w:type="spellStart"/>
      <w:r w:rsidRPr="00E72CC9">
        <w:rPr>
          <w:b/>
          <w:bCs/>
          <w:color w:val="008E40"/>
          <w:sz w:val="22"/>
          <w:szCs w:val="22"/>
        </w:rPr>
        <w:t>Desa</w:t>
      </w:r>
      <w:proofErr w:type="spellEnd"/>
      <w:r w:rsidRPr="00E72CC9">
        <w:rPr>
          <w:b/>
          <w:bCs/>
          <w:color w:val="008E40"/>
          <w:sz w:val="22"/>
          <w:szCs w:val="22"/>
        </w:rPr>
        <w:t xml:space="preserve">/ </w:t>
      </w:r>
      <w:proofErr w:type="spellStart"/>
      <w:r w:rsidRPr="00E72CC9">
        <w:rPr>
          <w:b/>
          <w:bCs/>
          <w:color w:val="008E40"/>
          <w:sz w:val="22"/>
          <w:szCs w:val="22"/>
        </w:rPr>
        <w:t>Kelurahan</w:t>
      </w:r>
      <w:proofErr w:type="spellEnd"/>
      <w:r w:rsidRPr="00E72CC9">
        <w:rPr>
          <w:color w:val="008E40"/>
          <w:sz w:val="22"/>
          <w:szCs w:val="22"/>
        </w:rPr>
        <w:t xml:space="preserve"> </w:t>
      </w:r>
      <w:r w:rsidR="004117CE" w:rsidRPr="00E72CC9">
        <w:rPr>
          <w:color w:val="008E40"/>
          <w:sz w:val="22"/>
          <w:szCs w:val="22"/>
        </w:rPr>
        <w:tab/>
      </w:r>
      <w:r w:rsidRPr="00E72CC9">
        <w:rPr>
          <w:color w:val="008E40"/>
          <w:sz w:val="22"/>
          <w:szCs w:val="22"/>
        </w:rPr>
        <w:t xml:space="preserve">: </w:t>
      </w:r>
      <w:r w:rsidR="005A6937">
        <w:rPr>
          <w:rFonts w:asciiTheme="majorBidi" w:hAnsiTheme="majorBidi"/>
          <w:color w:val="007E39"/>
          <w:lang w:val="id-ID"/>
        </w:rPr>
        <w:t>RANTAUPRAPAT</w:t>
      </w:r>
      <w:r w:rsidR="00FB5C74">
        <w:rPr>
          <w:rFonts w:asciiTheme="majorBidi" w:hAnsiTheme="majorBidi"/>
          <w:color w:val="007E39"/>
          <w:lang w:val="id-ID"/>
        </w:rPr>
        <w:tab/>
      </w:r>
      <w:r w:rsidR="00FB5C74">
        <w:rPr>
          <w:rFonts w:asciiTheme="majorBidi" w:hAnsiTheme="majorBidi"/>
          <w:color w:val="007E39"/>
          <w:lang w:val="id-ID"/>
        </w:rPr>
        <w:tab/>
      </w:r>
      <w:r w:rsidR="00FB5C74">
        <w:rPr>
          <w:b/>
          <w:bCs/>
          <w:color w:val="008E40"/>
          <w:sz w:val="22"/>
          <w:szCs w:val="22"/>
        </w:rPr>
        <w:t>RT/</w:t>
      </w:r>
      <w:r w:rsidRPr="00E72CC9">
        <w:rPr>
          <w:b/>
          <w:bCs/>
          <w:color w:val="008E40"/>
          <w:sz w:val="22"/>
          <w:szCs w:val="22"/>
        </w:rPr>
        <w:t>RW</w:t>
      </w:r>
      <w:r w:rsidR="00A72627">
        <w:rPr>
          <w:color w:val="008E40"/>
          <w:sz w:val="22"/>
          <w:szCs w:val="22"/>
        </w:rPr>
        <w:t>:</w:t>
      </w:r>
      <w:r w:rsidR="00CB0C7D">
        <w:rPr>
          <w:color w:val="008E40"/>
          <w:sz w:val="22"/>
          <w:szCs w:val="22"/>
          <w:lang w:val="id-ID"/>
        </w:rPr>
        <w:t xml:space="preserve"> </w:t>
      </w:r>
      <w:r w:rsidR="00A72627">
        <w:rPr>
          <w:rFonts w:asciiTheme="majorBidi" w:hAnsiTheme="majorBidi"/>
          <w:color w:val="007E39"/>
          <w:lang w:val="id-ID"/>
        </w:rPr>
        <w:t>01./07</w:t>
      </w:r>
    </w:p>
    <w:p w14:paraId="7E09D6D4" w14:textId="3722BDEB" w:rsidR="004F26A0" w:rsidRPr="005A6937" w:rsidRDefault="004F26A0" w:rsidP="00556608">
      <w:pPr>
        <w:spacing w:line="360" w:lineRule="auto"/>
        <w:rPr>
          <w:color w:val="008E40"/>
          <w:sz w:val="22"/>
          <w:szCs w:val="22"/>
          <w:lang w:val="id-ID"/>
        </w:rPr>
      </w:pPr>
      <w:r w:rsidRPr="00E72CC9">
        <w:rPr>
          <w:color w:val="008E40"/>
          <w:sz w:val="22"/>
          <w:szCs w:val="22"/>
        </w:rPr>
        <w:tab/>
      </w:r>
      <w:proofErr w:type="spellStart"/>
      <w:r w:rsidRPr="00E72CC9">
        <w:rPr>
          <w:b/>
          <w:bCs/>
          <w:color w:val="008E40"/>
          <w:sz w:val="22"/>
          <w:szCs w:val="22"/>
        </w:rPr>
        <w:t>Kecamatan</w:t>
      </w:r>
      <w:proofErr w:type="spellEnd"/>
      <w:r w:rsidRPr="00E72CC9">
        <w:rPr>
          <w:color w:val="008E40"/>
          <w:sz w:val="22"/>
          <w:szCs w:val="22"/>
        </w:rPr>
        <w:tab/>
        <w:t xml:space="preserve">     </w:t>
      </w:r>
      <w:r w:rsidR="004117CE" w:rsidRPr="00E72CC9">
        <w:rPr>
          <w:color w:val="008E40"/>
          <w:sz w:val="22"/>
          <w:szCs w:val="22"/>
        </w:rPr>
        <w:tab/>
      </w:r>
      <w:r w:rsidRPr="00E72CC9">
        <w:rPr>
          <w:color w:val="008E40"/>
          <w:sz w:val="22"/>
          <w:szCs w:val="22"/>
        </w:rPr>
        <w:t>:</w:t>
      </w:r>
      <w:r w:rsidR="005A6937">
        <w:rPr>
          <w:color w:val="008E40"/>
          <w:sz w:val="22"/>
          <w:szCs w:val="22"/>
          <w:lang w:val="id-ID"/>
        </w:rPr>
        <w:t xml:space="preserve"> </w:t>
      </w:r>
      <w:r w:rsidR="00EE480C">
        <w:rPr>
          <w:rFonts w:asciiTheme="majorBidi" w:hAnsiTheme="majorBidi"/>
          <w:color w:val="007E39"/>
          <w:lang w:val="id-ID"/>
        </w:rPr>
        <w:t>RANTAU UTARA</w:t>
      </w:r>
    </w:p>
    <w:p w14:paraId="5A83768E" w14:textId="621E835A" w:rsidR="004F26A0" w:rsidRPr="00EE480C" w:rsidRDefault="004F26A0" w:rsidP="00556608">
      <w:pPr>
        <w:spacing w:line="360" w:lineRule="auto"/>
        <w:ind w:firstLine="720"/>
        <w:rPr>
          <w:color w:val="008E40"/>
          <w:sz w:val="22"/>
          <w:szCs w:val="22"/>
          <w:lang w:val="id-ID"/>
        </w:rPr>
      </w:pPr>
      <w:proofErr w:type="spellStart"/>
      <w:r w:rsidRPr="00E72CC9">
        <w:rPr>
          <w:b/>
          <w:bCs/>
          <w:color w:val="008E40"/>
          <w:sz w:val="22"/>
          <w:szCs w:val="22"/>
        </w:rPr>
        <w:t>Kabupaten</w:t>
      </w:r>
      <w:proofErr w:type="spellEnd"/>
      <w:r w:rsidRPr="00E72CC9">
        <w:rPr>
          <w:color w:val="008E40"/>
          <w:sz w:val="22"/>
          <w:szCs w:val="22"/>
        </w:rPr>
        <w:tab/>
        <w:t xml:space="preserve">     </w:t>
      </w:r>
      <w:r w:rsidR="004117CE" w:rsidRPr="00E72CC9">
        <w:rPr>
          <w:color w:val="008E40"/>
          <w:sz w:val="22"/>
          <w:szCs w:val="22"/>
        </w:rPr>
        <w:tab/>
      </w:r>
      <w:r w:rsidRPr="00E72CC9">
        <w:rPr>
          <w:color w:val="008E40"/>
          <w:sz w:val="22"/>
          <w:szCs w:val="22"/>
        </w:rPr>
        <w:t>:</w:t>
      </w:r>
      <w:r w:rsidR="00EE480C">
        <w:rPr>
          <w:color w:val="008E40"/>
          <w:sz w:val="22"/>
          <w:szCs w:val="22"/>
          <w:lang w:val="id-ID"/>
        </w:rPr>
        <w:t xml:space="preserve"> </w:t>
      </w:r>
      <w:r w:rsidR="00EE480C">
        <w:rPr>
          <w:rFonts w:asciiTheme="majorBidi" w:hAnsiTheme="majorBidi"/>
          <w:color w:val="007E39"/>
          <w:lang w:val="id-ID"/>
        </w:rPr>
        <w:t>KABUPATEN LABUHAN BATU</w:t>
      </w:r>
    </w:p>
    <w:p w14:paraId="00680307" w14:textId="1E357999" w:rsidR="004F26A0" w:rsidRPr="00EE480C" w:rsidRDefault="004F26A0" w:rsidP="00EE480C">
      <w:pPr>
        <w:spacing w:line="360" w:lineRule="auto"/>
        <w:rPr>
          <w:color w:val="008E40"/>
          <w:sz w:val="22"/>
          <w:szCs w:val="22"/>
          <w:lang w:val="id-ID"/>
        </w:rPr>
      </w:pPr>
      <w:r w:rsidRPr="00E72CC9">
        <w:rPr>
          <w:color w:val="008E40"/>
          <w:sz w:val="22"/>
          <w:szCs w:val="22"/>
        </w:rPr>
        <w:tab/>
      </w:r>
      <w:proofErr w:type="spellStart"/>
      <w:r w:rsidRPr="00E72CC9">
        <w:rPr>
          <w:b/>
          <w:bCs/>
          <w:color w:val="008E40"/>
          <w:sz w:val="22"/>
          <w:szCs w:val="22"/>
        </w:rPr>
        <w:t>Propinsi</w:t>
      </w:r>
      <w:proofErr w:type="spellEnd"/>
      <w:r w:rsidRPr="00E72CC9">
        <w:rPr>
          <w:color w:val="008E40"/>
          <w:sz w:val="22"/>
          <w:szCs w:val="22"/>
        </w:rPr>
        <w:tab/>
        <w:t xml:space="preserve">     </w:t>
      </w:r>
      <w:r w:rsidR="004117CE" w:rsidRPr="00E72CC9">
        <w:rPr>
          <w:color w:val="008E40"/>
          <w:sz w:val="22"/>
          <w:szCs w:val="22"/>
        </w:rPr>
        <w:tab/>
      </w:r>
      <w:r w:rsidRPr="00E72CC9">
        <w:rPr>
          <w:color w:val="008E40"/>
          <w:sz w:val="22"/>
          <w:szCs w:val="22"/>
        </w:rPr>
        <w:t>:</w:t>
      </w:r>
      <w:r w:rsidR="00EE480C">
        <w:rPr>
          <w:color w:val="008E40"/>
          <w:sz w:val="22"/>
          <w:szCs w:val="22"/>
          <w:lang w:val="id-ID"/>
        </w:rPr>
        <w:t xml:space="preserve"> </w:t>
      </w:r>
      <w:r w:rsidR="00EE480C">
        <w:rPr>
          <w:rFonts w:asciiTheme="majorBidi" w:hAnsiTheme="majorBidi"/>
          <w:color w:val="007E39"/>
          <w:lang w:val="id-ID"/>
        </w:rPr>
        <w:t>SUMATERA UTARA</w:t>
      </w:r>
    </w:p>
    <w:p w14:paraId="3148C410" w14:textId="5AE0366B" w:rsidR="004F26A0" w:rsidRPr="001325F8" w:rsidRDefault="004F26A0" w:rsidP="001325F8">
      <w:pPr>
        <w:spacing w:line="360" w:lineRule="auto"/>
        <w:rPr>
          <w:color w:val="008E40"/>
          <w:sz w:val="22"/>
          <w:szCs w:val="22"/>
          <w:lang w:val="id-ID"/>
        </w:rPr>
      </w:pPr>
      <w:r w:rsidRPr="00E72CC9">
        <w:rPr>
          <w:color w:val="008E40"/>
          <w:sz w:val="22"/>
          <w:szCs w:val="22"/>
        </w:rPr>
        <w:tab/>
      </w:r>
      <w:r w:rsidRPr="00E72CC9">
        <w:rPr>
          <w:b/>
          <w:bCs/>
          <w:color w:val="008E40"/>
          <w:sz w:val="22"/>
          <w:szCs w:val="22"/>
        </w:rPr>
        <w:t>Kode Pos</w:t>
      </w:r>
      <w:r w:rsidRPr="00E72CC9">
        <w:rPr>
          <w:color w:val="008E40"/>
          <w:sz w:val="22"/>
          <w:szCs w:val="22"/>
        </w:rPr>
        <w:tab/>
        <w:t xml:space="preserve">     </w:t>
      </w:r>
      <w:r w:rsidR="004117CE" w:rsidRPr="00E72CC9">
        <w:rPr>
          <w:color w:val="008E40"/>
          <w:sz w:val="22"/>
          <w:szCs w:val="22"/>
        </w:rPr>
        <w:tab/>
      </w:r>
      <w:r w:rsidRPr="00E72CC9">
        <w:rPr>
          <w:color w:val="008E40"/>
          <w:sz w:val="22"/>
          <w:szCs w:val="22"/>
        </w:rPr>
        <w:t>:</w:t>
      </w:r>
      <w:r w:rsidR="00475828">
        <w:rPr>
          <w:color w:val="008E40"/>
          <w:sz w:val="22"/>
          <w:szCs w:val="22"/>
          <w:lang w:val="id-ID"/>
        </w:rPr>
        <w:t xml:space="preserve"> </w:t>
      </w:r>
      <w:r w:rsidR="00475828">
        <w:rPr>
          <w:rFonts w:asciiTheme="majorBidi" w:hAnsiTheme="majorBidi"/>
          <w:color w:val="007E39"/>
          <w:lang w:val="id-ID"/>
        </w:rPr>
        <w:t>KODEPOS555555</w:t>
      </w:r>
      <w:r w:rsidRPr="00E72CC9">
        <w:rPr>
          <w:color w:val="008E40"/>
          <w:sz w:val="22"/>
          <w:szCs w:val="22"/>
        </w:rPr>
        <w:t xml:space="preserve"> </w:t>
      </w:r>
      <w:r w:rsidR="00556608">
        <w:rPr>
          <w:color w:val="008E40"/>
          <w:sz w:val="22"/>
          <w:szCs w:val="22"/>
        </w:rPr>
        <w:t xml:space="preserve">                               </w:t>
      </w:r>
      <w:r w:rsidR="007F426E" w:rsidRPr="00E72CC9">
        <w:rPr>
          <w:b/>
          <w:bCs/>
          <w:color w:val="008E40"/>
          <w:sz w:val="22"/>
          <w:szCs w:val="22"/>
          <w:lang w:val="id-ID"/>
        </w:rPr>
        <w:t>No.HP</w:t>
      </w:r>
      <w:r w:rsidR="001325F8">
        <w:rPr>
          <w:color w:val="008E40"/>
          <w:sz w:val="22"/>
          <w:szCs w:val="22"/>
        </w:rPr>
        <w:t>:</w:t>
      </w:r>
      <w:r w:rsidR="001325F8">
        <w:rPr>
          <w:color w:val="008E40"/>
          <w:sz w:val="22"/>
          <w:szCs w:val="22"/>
          <w:lang w:val="id-ID"/>
        </w:rPr>
        <w:t xml:space="preserve"> </w:t>
      </w:r>
      <w:r w:rsidR="001325F8">
        <w:rPr>
          <w:rFonts w:asciiTheme="majorBidi" w:hAnsiTheme="majorBidi"/>
          <w:color w:val="007E39"/>
          <w:lang w:val="id-ID"/>
        </w:rPr>
        <w:t>TELP44444444</w:t>
      </w:r>
    </w:p>
    <w:p w14:paraId="2E496F6F" w14:textId="50188DEA" w:rsidR="004F26A0" w:rsidRPr="00FA71D8" w:rsidRDefault="004F26A0" w:rsidP="00FA71D8">
      <w:pPr>
        <w:spacing w:line="360" w:lineRule="auto"/>
        <w:rPr>
          <w:color w:val="008E40"/>
          <w:sz w:val="22"/>
          <w:szCs w:val="22"/>
          <w:lang w:val="id-ID"/>
        </w:rPr>
      </w:pPr>
      <w:r w:rsidRPr="00E72CC9">
        <w:rPr>
          <w:b/>
          <w:bCs/>
          <w:color w:val="008E40"/>
          <w:sz w:val="22"/>
          <w:szCs w:val="22"/>
        </w:rPr>
        <w:t>Pendidikan Formal</w:t>
      </w:r>
      <w:r w:rsidRPr="00E72CC9">
        <w:rPr>
          <w:color w:val="008E40"/>
          <w:sz w:val="22"/>
          <w:szCs w:val="22"/>
        </w:rPr>
        <w:tab/>
      </w:r>
      <w:r w:rsidR="00EB20B6" w:rsidRPr="00E72CC9">
        <w:rPr>
          <w:color w:val="008E40"/>
          <w:sz w:val="22"/>
          <w:szCs w:val="22"/>
        </w:rPr>
        <w:tab/>
      </w:r>
      <w:r w:rsidRPr="00E72CC9">
        <w:rPr>
          <w:color w:val="008E40"/>
          <w:sz w:val="22"/>
          <w:szCs w:val="22"/>
        </w:rPr>
        <w:t xml:space="preserve">: </w:t>
      </w:r>
      <w:r w:rsidR="00FA71D8">
        <w:rPr>
          <w:b/>
          <w:bCs/>
          <w:color w:val="008E40"/>
          <w:sz w:val="22"/>
          <w:szCs w:val="22"/>
          <w:lang w:val="id-ID"/>
        </w:rPr>
        <w:t>SMA/SMK/MA</w:t>
      </w:r>
    </w:p>
    <w:p w14:paraId="315CB781" w14:textId="6C93A350" w:rsidR="004F26A0" w:rsidRPr="00E72CC9" w:rsidRDefault="004F26A0" w:rsidP="00FB5C74">
      <w:pPr>
        <w:spacing w:line="360" w:lineRule="auto"/>
        <w:rPr>
          <w:color w:val="008E40"/>
          <w:sz w:val="22"/>
          <w:szCs w:val="22"/>
        </w:rPr>
      </w:pPr>
      <w:proofErr w:type="spellStart"/>
      <w:r w:rsidRPr="00E72CC9">
        <w:rPr>
          <w:b/>
          <w:bCs/>
          <w:color w:val="008E40"/>
          <w:sz w:val="22"/>
          <w:szCs w:val="22"/>
        </w:rPr>
        <w:t>Organisasi</w:t>
      </w:r>
      <w:proofErr w:type="spellEnd"/>
      <w:r w:rsidRPr="00E72CC9">
        <w:rPr>
          <w:color w:val="008E40"/>
          <w:sz w:val="22"/>
          <w:szCs w:val="22"/>
        </w:rPr>
        <w:tab/>
      </w:r>
      <w:r w:rsidRPr="00E72CC9">
        <w:rPr>
          <w:color w:val="008E40"/>
          <w:sz w:val="22"/>
          <w:szCs w:val="22"/>
        </w:rPr>
        <w:tab/>
      </w:r>
      <w:r w:rsidR="00EB20B6" w:rsidRPr="00E72CC9">
        <w:rPr>
          <w:color w:val="008E40"/>
          <w:sz w:val="22"/>
          <w:szCs w:val="22"/>
        </w:rPr>
        <w:tab/>
      </w:r>
      <w:r w:rsidRPr="00E72CC9">
        <w:rPr>
          <w:color w:val="008E40"/>
          <w:sz w:val="22"/>
          <w:szCs w:val="22"/>
        </w:rPr>
        <w:t xml:space="preserve">: </w:t>
      </w:r>
      <w:r w:rsidR="00FB5C74">
        <w:rPr>
          <w:rFonts w:asciiTheme="majorBidi" w:hAnsiTheme="majorBidi"/>
          <w:color w:val="007E39"/>
          <w:lang w:val="id-ID"/>
        </w:rPr>
        <w:t>IPNU IPPNU</w:t>
      </w:r>
    </w:p>
    <w:p w14:paraId="254632CA" w14:textId="77777777" w:rsidR="00625999" w:rsidRDefault="00625999" w:rsidP="00304743">
      <w:pPr>
        <w:spacing w:line="360" w:lineRule="auto"/>
        <w:rPr>
          <w:b/>
          <w:bCs/>
          <w:color w:val="008E40"/>
          <w:sz w:val="22"/>
          <w:szCs w:val="22"/>
        </w:rPr>
      </w:pPr>
    </w:p>
    <w:p w14:paraId="79C4395F" w14:textId="0A8ED9CD" w:rsidR="004F26A0" w:rsidRPr="00304743" w:rsidRDefault="004F26A0" w:rsidP="00304743">
      <w:pPr>
        <w:spacing w:line="360" w:lineRule="auto"/>
        <w:rPr>
          <w:color w:val="008E40"/>
          <w:sz w:val="22"/>
          <w:szCs w:val="22"/>
          <w:lang w:val="id-ID"/>
        </w:rPr>
      </w:pPr>
      <w:r w:rsidRPr="00E72CC9">
        <w:rPr>
          <w:b/>
          <w:bCs/>
          <w:color w:val="008E40"/>
          <w:sz w:val="22"/>
          <w:szCs w:val="22"/>
        </w:rPr>
        <w:t xml:space="preserve">Nama Orang </w:t>
      </w:r>
      <w:proofErr w:type="spellStart"/>
      <w:r w:rsidRPr="00E72CC9">
        <w:rPr>
          <w:b/>
          <w:bCs/>
          <w:color w:val="008E40"/>
          <w:sz w:val="22"/>
          <w:szCs w:val="22"/>
        </w:rPr>
        <w:t>Tua</w:t>
      </w:r>
      <w:proofErr w:type="spellEnd"/>
      <w:r w:rsidRPr="00E72CC9">
        <w:rPr>
          <w:color w:val="008E40"/>
          <w:sz w:val="22"/>
          <w:szCs w:val="22"/>
        </w:rPr>
        <w:tab/>
      </w:r>
      <w:r w:rsidR="00EB20B6" w:rsidRPr="00E72CC9">
        <w:rPr>
          <w:color w:val="008E40"/>
          <w:sz w:val="22"/>
          <w:szCs w:val="22"/>
        </w:rPr>
        <w:tab/>
      </w:r>
      <w:r w:rsidRPr="00E72CC9">
        <w:rPr>
          <w:color w:val="008E40"/>
          <w:sz w:val="22"/>
          <w:szCs w:val="22"/>
        </w:rPr>
        <w:t xml:space="preserve">: </w:t>
      </w:r>
      <w:r w:rsidRPr="00E72CC9">
        <w:rPr>
          <w:b/>
          <w:bCs/>
          <w:color w:val="008E40"/>
          <w:sz w:val="22"/>
          <w:szCs w:val="22"/>
        </w:rPr>
        <w:t>Ayah</w:t>
      </w:r>
      <w:r w:rsidRPr="00E72CC9">
        <w:rPr>
          <w:color w:val="008E40"/>
          <w:sz w:val="22"/>
          <w:szCs w:val="22"/>
        </w:rPr>
        <w:tab/>
        <w:t>:</w:t>
      </w:r>
      <w:r w:rsidR="00304743">
        <w:rPr>
          <w:color w:val="008E40"/>
          <w:sz w:val="22"/>
          <w:szCs w:val="22"/>
          <w:lang w:val="id-ID"/>
        </w:rPr>
        <w:t xml:space="preserve"> </w:t>
      </w:r>
      <w:r w:rsidR="00304743">
        <w:rPr>
          <w:rFonts w:asciiTheme="majorBidi" w:hAnsiTheme="majorBidi"/>
          <w:color w:val="007E39"/>
          <w:lang w:val="id-ID"/>
        </w:rPr>
        <w:t>Ahmad Muntaha</w:t>
      </w:r>
    </w:p>
    <w:p w14:paraId="77D9E712" w14:textId="00999A94" w:rsidR="004F26A0" w:rsidRPr="00304743" w:rsidRDefault="004F26A0" w:rsidP="00304743">
      <w:pPr>
        <w:spacing w:line="360" w:lineRule="auto"/>
        <w:rPr>
          <w:color w:val="008E40"/>
          <w:sz w:val="22"/>
          <w:szCs w:val="22"/>
          <w:lang w:val="id-ID"/>
        </w:rPr>
      </w:pPr>
      <w:r w:rsidRPr="00E72CC9">
        <w:rPr>
          <w:color w:val="008E40"/>
          <w:sz w:val="22"/>
          <w:szCs w:val="22"/>
        </w:rPr>
        <w:tab/>
      </w:r>
      <w:r w:rsidRPr="00E72CC9">
        <w:rPr>
          <w:color w:val="008E40"/>
          <w:sz w:val="22"/>
          <w:szCs w:val="22"/>
        </w:rPr>
        <w:tab/>
      </w:r>
      <w:r w:rsidRPr="00E72CC9">
        <w:rPr>
          <w:color w:val="008E40"/>
          <w:sz w:val="22"/>
          <w:szCs w:val="22"/>
        </w:rPr>
        <w:tab/>
        <w:t xml:space="preserve">  </w:t>
      </w:r>
      <w:r w:rsidR="00EB20B6" w:rsidRPr="00E72CC9">
        <w:rPr>
          <w:color w:val="008E40"/>
          <w:sz w:val="22"/>
          <w:szCs w:val="22"/>
        </w:rPr>
        <w:tab/>
        <w:t xml:space="preserve">  </w:t>
      </w:r>
      <w:r w:rsidRPr="00E72CC9">
        <w:rPr>
          <w:b/>
          <w:bCs/>
          <w:color w:val="008E40"/>
          <w:sz w:val="22"/>
          <w:szCs w:val="22"/>
        </w:rPr>
        <w:t>Ibu</w:t>
      </w:r>
      <w:r w:rsidRPr="00E72CC9">
        <w:rPr>
          <w:color w:val="008E40"/>
          <w:sz w:val="22"/>
          <w:szCs w:val="22"/>
        </w:rPr>
        <w:tab/>
        <w:t>:</w:t>
      </w:r>
      <w:r w:rsidR="00304743">
        <w:rPr>
          <w:color w:val="008E40"/>
          <w:sz w:val="22"/>
          <w:szCs w:val="22"/>
          <w:lang w:val="id-ID"/>
        </w:rPr>
        <w:t xml:space="preserve"> </w:t>
      </w:r>
      <w:r w:rsidR="00304743">
        <w:rPr>
          <w:rFonts w:asciiTheme="majorBidi" w:hAnsiTheme="majorBidi"/>
          <w:color w:val="007E39"/>
          <w:lang w:val="id-ID"/>
        </w:rPr>
        <w:t>ANIK RAHMAWATI</w:t>
      </w:r>
    </w:p>
    <w:p w14:paraId="16E49408" w14:textId="459736B9" w:rsidR="004F26A0" w:rsidRPr="000F5FB7" w:rsidRDefault="004F26A0" w:rsidP="000F5FB7">
      <w:pPr>
        <w:spacing w:line="360" w:lineRule="auto"/>
        <w:rPr>
          <w:color w:val="008E40"/>
          <w:sz w:val="22"/>
          <w:szCs w:val="22"/>
          <w:lang w:val="id-ID"/>
        </w:rPr>
      </w:pPr>
      <w:r w:rsidRPr="00E72CC9">
        <w:rPr>
          <w:b/>
          <w:bCs/>
          <w:color w:val="008E40"/>
          <w:sz w:val="22"/>
          <w:szCs w:val="22"/>
        </w:rPr>
        <w:t>Nama Wali</w:t>
      </w:r>
      <w:r w:rsidRPr="00E72CC9">
        <w:rPr>
          <w:color w:val="008E40"/>
          <w:sz w:val="22"/>
          <w:szCs w:val="22"/>
        </w:rPr>
        <w:tab/>
      </w:r>
      <w:r w:rsidRPr="00E72CC9">
        <w:rPr>
          <w:color w:val="008E40"/>
          <w:sz w:val="22"/>
          <w:szCs w:val="22"/>
        </w:rPr>
        <w:tab/>
      </w:r>
      <w:r w:rsidR="00EB20B6" w:rsidRPr="00E72CC9">
        <w:rPr>
          <w:color w:val="008E40"/>
          <w:sz w:val="22"/>
          <w:szCs w:val="22"/>
        </w:rPr>
        <w:tab/>
      </w:r>
      <w:r w:rsidRPr="00E72CC9">
        <w:rPr>
          <w:color w:val="008E40"/>
          <w:sz w:val="22"/>
          <w:szCs w:val="22"/>
        </w:rPr>
        <w:t>:</w:t>
      </w:r>
      <w:r w:rsidR="000F5FB7">
        <w:rPr>
          <w:color w:val="008E40"/>
          <w:sz w:val="22"/>
          <w:szCs w:val="22"/>
          <w:lang w:val="id-ID"/>
        </w:rPr>
        <w:t xml:space="preserve"> </w:t>
      </w:r>
      <w:r w:rsidR="000F5FB7">
        <w:rPr>
          <w:rFonts w:asciiTheme="majorBidi" w:hAnsiTheme="majorBidi"/>
          <w:color w:val="007E39"/>
          <w:lang w:val="id-ID"/>
        </w:rPr>
        <w:t>RACHMAT</w:t>
      </w:r>
    </w:p>
    <w:p w14:paraId="6A6EA265" w14:textId="77777777" w:rsidR="008E0309" w:rsidRPr="000F5FB7" w:rsidRDefault="004F26A0" w:rsidP="008E0309">
      <w:pPr>
        <w:spacing w:line="360" w:lineRule="auto"/>
        <w:rPr>
          <w:color w:val="008E40"/>
          <w:sz w:val="22"/>
          <w:szCs w:val="22"/>
          <w:lang w:val="id-ID"/>
        </w:rPr>
      </w:pPr>
      <w:proofErr w:type="spellStart"/>
      <w:r w:rsidRPr="00E72CC9">
        <w:rPr>
          <w:b/>
          <w:bCs/>
          <w:color w:val="008E40"/>
          <w:sz w:val="22"/>
          <w:szCs w:val="22"/>
        </w:rPr>
        <w:t>Pekerjaan</w:t>
      </w:r>
      <w:proofErr w:type="spellEnd"/>
      <w:r w:rsidRPr="00E72CC9">
        <w:rPr>
          <w:b/>
          <w:bCs/>
          <w:color w:val="008E40"/>
          <w:sz w:val="22"/>
          <w:szCs w:val="22"/>
        </w:rPr>
        <w:t xml:space="preserve"> </w:t>
      </w:r>
      <w:proofErr w:type="spellStart"/>
      <w:r w:rsidRPr="00E72CC9">
        <w:rPr>
          <w:b/>
          <w:bCs/>
          <w:color w:val="008E40"/>
          <w:sz w:val="22"/>
          <w:szCs w:val="22"/>
        </w:rPr>
        <w:t>Wali</w:t>
      </w:r>
      <w:proofErr w:type="spellEnd"/>
      <w:r w:rsidRPr="00E72CC9">
        <w:rPr>
          <w:color w:val="008E40"/>
          <w:sz w:val="22"/>
          <w:szCs w:val="22"/>
        </w:rPr>
        <w:tab/>
      </w:r>
      <w:r w:rsidR="00EB20B6" w:rsidRPr="00E72CC9">
        <w:rPr>
          <w:color w:val="008E40"/>
          <w:sz w:val="22"/>
          <w:szCs w:val="22"/>
        </w:rPr>
        <w:tab/>
      </w:r>
      <w:r w:rsidRPr="00E72CC9">
        <w:rPr>
          <w:color w:val="008E40"/>
          <w:sz w:val="22"/>
          <w:szCs w:val="22"/>
        </w:rPr>
        <w:t>:</w:t>
      </w:r>
      <w:r w:rsidR="00640379">
        <w:rPr>
          <w:color w:val="008E40"/>
          <w:sz w:val="22"/>
          <w:szCs w:val="22"/>
          <w:lang w:val="id-ID"/>
        </w:rPr>
        <w:t xml:space="preserve"> </w:t>
      </w:r>
      <w:r w:rsidR="00640379">
        <w:rPr>
          <w:rFonts w:asciiTheme="majorBidi" w:hAnsiTheme="majorBidi"/>
          <w:color w:val="007E39"/>
          <w:lang w:val="id-ID"/>
        </w:rPr>
        <w:t>GURU</w:t>
      </w:r>
    </w:p>
    <w:p w14:paraId="5A0FB937" w14:textId="1C0B9C60" w:rsidR="004F26A0" w:rsidRPr="00640379" w:rsidRDefault="008E0309" w:rsidP="00640379">
      <w:pPr>
        <w:spacing w:line="360" w:lineRule="auto"/>
        <w:rPr>
          <w:color w:val="008E40"/>
          <w:sz w:val="22"/>
          <w:szCs w:val="22"/>
          <w:lang w:val="id-ID"/>
        </w:rPr>
      </w:pPr>
      <w:proofErr w:type="spellStart"/>
      <w:r>
        <w:rPr>
          <w:b/>
          <w:bCs/>
          <w:color w:val="008E40"/>
          <w:sz w:val="22"/>
          <w:szCs w:val="22"/>
        </w:rPr>
        <w:t>Nomer</w:t>
      </w:r>
      <w:proofErr w:type="spellEnd"/>
      <w:r>
        <w:rPr>
          <w:b/>
          <w:bCs/>
          <w:color w:val="008E40"/>
          <w:sz w:val="22"/>
          <w:szCs w:val="22"/>
        </w:rPr>
        <w:t xml:space="preserve"> HP</w:t>
      </w:r>
      <w:r w:rsidRPr="00E72CC9">
        <w:rPr>
          <w:b/>
          <w:bCs/>
          <w:color w:val="008E40"/>
          <w:sz w:val="22"/>
          <w:szCs w:val="22"/>
        </w:rPr>
        <w:t xml:space="preserve"> </w:t>
      </w:r>
      <w:proofErr w:type="spellStart"/>
      <w:r w:rsidRPr="00E72CC9">
        <w:rPr>
          <w:b/>
          <w:bCs/>
          <w:color w:val="008E40"/>
          <w:sz w:val="22"/>
          <w:szCs w:val="22"/>
        </w:rPr>
        <w:t>Wali</w:t>
      </w:r>
      <w:proofErr w:type="spellEnd"/>
      <w:r w:rsidRPr="00E72CC9">
        <w:rPr>
          <w:color w:val="008E40"/>
          <w:sz w:val="22"/>
          <w:szCs w:val="22"/>
        </w:rPr>
        <w:tab/>
      </w:r>
      <w:r w:rsidRPr="00E72CC9">
        <w:rPr>
          <w:color w:val="008E40"/>
          <w:sz w:val="22"/>
          <w:szCs w:val="22"/>
        </w:rPr>
        <w:tab/>
        <w:t>:</w:t>
      </w:r>
      <w:r>
        <w:rPr>
          <w:color w:val="008E40"/>
          <w:sz w:val="22"/>
          <w:szCs w:val="22"/>
          <w:lang w:val="id-ID"/>
        </w:rPr>
        <w:t xml:space="preserve"> </w:t>
      </w:r>
      <w:r>
        <w:rPr>
          <w:rFonts w:asciiTheme="majorBidi" w:hAnsiTheme="majorBidi"/>
          <w:color w:val="007E39"/>
          <w:lang w:val="id-ID"/>
        </w:rPr>
        <w:t>0832121312313</w:t>
      </w:r>
    </w:p>
    <w:p w14:paraId="3F05A5AB" w14:textId="56B16F28" w:rsidR="008835F3" w:rsidRPr="00E72CC9" w:rsidRDefault="004F26A0" w:rsidP="008835F3">
      <w:pPr>
        <w:spacing w:line="360" w:lineRule="auto"/>
        <w:rPr>
          <w:color w:val="008E40"/>
          <w:sz w:val="22"/>
          <w:szCs w:val="22"/>
          <w:lang w:val="id-ID"/>
        </w:rPr>
      </w:pPr>
      <w:r w:rsidRPr="00E72CC9">
        <w:rPr>
          <w:b/>
          <w:bCs/>
          <w:color w:val="008E40"/>
          <w:sz w:val="22"/>
          <w:szCs w:val="22"/>
        </w:rPr>
        <w:t xml:space="preserve">Alamat </w:t>
      </w:r>
      <w:proofErr w:type="spellStart"/>
      <w:r w:rsidRPr="00E72CC9">
        <w:rPr>
          <w:b/>
          <w:bCs/>
          <w:color w:val="008E40"/>
          <w:sz w:val="22"/>
          <w:szCs w:val="22"/>
        </w:rPr>
        <w:t>Wali</w:t>
      </w:r>
      <w:proofErr w:type="spellEnd"/>
      <w:r w:rsidR="00201F2C" w:rsidRPr="00E72CC9">
        <w:rPr>
          <w:b/>
          <w:bCs/>
          <w:color w:val="008E40"/>
          <w:sz w:val="22"/>
          <w:szCs w:val="22"/>
        </w:rPr>
        <w:t>/</w:t>
      </w:r>
      <w:proofErr w:type="spellStart"/>
      <w:r w:rsidR="00201F2C" w:rsidRPr="00E72CC9">
        <w:rPr>
          <w:b/>
          <w:bCs/>
          <w:color w:val="008E40"/>
          <w:sz w:val="22"/>
          <w:szCs w:val="22"/>
        </w:rPr>
        <w:t>Ortu</w:t>
      </w:r>
      <w:proofErr w:type="spellEnd"/>
      <w:r w:rsidR="00E9451A">
        <w:rPr>
          <w:color w:val="008E40"/>
          <w:sz w:val="22"/>
          <w:szCs w:val="22"/>
        </w:rPr>
        <w:tab/>
      </w:r>
      <w:r w:rsidR="00E9451A">
        <w:rPr>
          <w:color w:val="008E40"/>
          <w:sz w:val="22"/>
          <w:szCs w:val="22"/>
        </w:rPr>
        <w:tab/>
        <w:t>:</w:t>
      </w:r>
      <w:r w:rsidR="00E9451A">
        <w:rPr>
          <w:color w:val="008E40"/>
          <w:sz w:val="22"/>
          <w:szCs w:val="22"/>
          <w:lang w:val="id-ID"/>
        </w:rPr>
        <w:t xml:space="preserve"> </w:t>
      </w:r>
      <w:r w:rsidR="00E9451A">
        <w:rPr>
          <w:rFonts w:asciiTheme="majorBidi" w:hAnsiTheme="majorBidi"/>
          <w:color w:val="007E39"/>
          <w:lang w:val="id-ID"/>
        </w:rPr>
        <w:t>SEMARANG</w:t>
      </w:r>
    </w:p>
    <w:p w14:paraId="4FE12A1E" w14:textId="77777777" w:rsidR="001834CF" w:rsidRDefault="00314599" w:rsidP="00314599">
      <w:pPr>
        <w:spacing w:line="360" w:lineRule="auto"/>
        <w:rPr>
          <w:color w:val="008E40"/>
          <w:sz w:val="22"/>
          <w:szCs w:val="22"/>
        </w:rPr>
      </w:pPr>
      <w:r w:rsidRPr="00E72CC9">
        <w:rPr>
          <w:color w:val="008E40"/>
          <w:sz w:val="22"/>
          <w:szCs w:val="22"/>
        </w:rPr>
        <w:t xml:space="preserve">                                                                                            </w:t>
      </w:r>
    </w:p>
    <w:p w14:paraId="407B2546" w14:textId="77777777" w:rsidR="001834CF" w:rsidRDefault="001834CF" w:rsidP="00314599">
      <w:pPr>
        <w:spacing w:line="360" w:lineRule="auto"/>
        <w:rPr>
          <w:color w:val="008E40"/>
          <w:sz w:val="22"/>
          <w:szCs w:val="22"/>
        </w:rPr>
      </w:pPr>
    </w:p>
    <w:p w14:paraId="79DE36E4" w14:textId="77777777" w:rsidR="001834CF" w:rsidRDefault="001834CF" w:rsidP="001834CF">
      <w:pPr>
        <w:spacing w:line="360" w:lineRule="auto"/>
        <w:ind w:left="4320" w:firstLine="720"/>
        <w:rPr>
          <w:color w:val="008E40"/>
          <w:sz w:val="22"/>
          <w:szCs w:val="22"/>
        </w:rPr>
      </w:pPr>
    </w:p>
    <w:p w14:paraId="45FCE470" w14:textId="77777777" w:rsidR="001834CF" w:rsidRDefault="001834CF" w:rsidP="001834CF">
      <w:pPr>
        <w:spacing w:line="360" w:lineRule="auto"/>
        <w:ind w:left="5040"/>
        <w:rPr>
          <w:color w:val="008E40"/>
          <w:sz w:val="22"/>
          <w:szCs w:val="22"/>
        </w:rPr>
      </w:pPr>
    </w:p>
    <w:p w14:paraId="48D7E6A3" w14:textId="6ED89DA6" w:rsidR="004F26A0" w:rsidRPr="00E72CC9" w:rsidRDefault="00314599" w:rsidP="001834CF">
      <w:pPr>
        <w:spacing w:line="360" w:lineRule="auto"/>
        <w:ind w:left="5040"/>
        <w:rPr>
          <w:color w:val="008E40"/>
          <w:sz w:val="22"/>
          <w:szCs w:val="22"/>
          <w:lang w:val="id-ID"/>
        </w:rPr>
      </w:pPr>
      <w:r w:rsidRPr="00E72CC9">
        <w:rPr>
          <w:color w:val="008E40"/>
          <w:sz w:val="22"/>
          <w:szCs w:val="22"/>
        </w:rPr>
        <w:t xml:space="preserve">  </w:t>
      </w:r>
      <w:r w:rsidR="004F26A0" w:rsidRPr="00E72CC9">
        <w:rPr>
          <w:b/>
          <w:bCs/>
          <w:color w:val="008E40"/>
          <w:sz w:val="22"/>
          <w:szCs w:val="22"/>
        </w:rPr>
        <w:t>Yogyakarta</w:t>
      </w:r>
      <w:r w:rsidR="00287F27" w:rsidRPr="00E72CC9">
        <w:rPr>
          <w:b/>
          <w:bCs/>
          <w:color w:val="008E40"/>
          <w:sz w:val="22"/>
          <w:szCs w:val="22"/>
        </w:rPr>
        <w:t>,</w:t>
      </w:r>
      <w:r w:rsidR="00287F27" w:rsidRPr="00E72CC9">
        <w:rPr>
          <w:color w:val="008E40"/>
          <w:sz w:val="22"/>
          <w:szCs w:val="22"/>
        </w:rPr>
        <w:t xml:space="preserve"> ………………</w:t>
      </w:r>
      <w:r w:rsidR="00E72CC9" w:rsidRPr="00E72CC9">
        <w:rPr>
          <w:color w:val="008E40"/>
          <w:sz w:val="22"/>
          <w:szCs w:val="22"/>
        </w:rPr>
        <w:t>…20….</w:t>
      </w:r>
    </w:p>
    <w:p w14:paraId="1DB7CC5D" w14:textId="68DEC315" w:rsidR="004F26A0" w:rsidRPr="00E72CC9" w:rsidRDefault="004F26A0" w:rsidP="004F26A0">
      <w:pPr>
        <w:spacing w:line="360" w:lineRule="auto"/>
        <w:jc w:val="right"/>
        <w:rPr>
          <w:color w:val="008E40"/>
          <w:sz w:val="22"/>
          <w:szCs w:val="22"/>
        </w:rPr>
      </w:pPr>
    </w:p>
    <w:p w14:paraId="2F27DAC3" w14:textId="594AA977" w:rsidR="004F26A0" w:rsidRPr="00815EEA" w:rsidRDefault="00815EEA" w:rsidP="00815EEA">
      <w:pPr>
        <w:tabs>
          <w:tab w:val="left" w:pos="600"/>
        </w:tabs>
        <w:spacing w:line="360" w:lineRule="auto"/>
        <w:rPr>
          <w:color w:val="008E40"/>
          <w:sz w:val="22"/>
          <w:szCs w:val="22"/>
          <w:lang w:val="id-ID"/>
        </w:rPr>
      </w:pPr>
      <w:r>
        <w:rPr>
          <w:color w:val="008E40"/>
          <w:sz w:val="22"/>
          <w:szCs w:val="22"/>
        </w:rPr>
        <w:tab/>
      </w:r>
      <w:r>
        <w:rPr>
          <w:color w:val="008E40"/>
          <w:sz w:val="22"/>
          <w:szCs w:val="22"/>
          <w:lang w:val="id-ID"/>
        </w:rPr>
        <w:t/>
        <w:pict>
          <v:shape type="#_x0000_t75" style="width:120px;height:79.714285714286px" stroked="f">
            <v:imagedata r:id="rId9" o:title=""/>
          </v:shape>
        </w:pict>
        <w:t/>
      </w:r>
    </w:p>
    <w:p w14:paraId="27002F8D" w14:textId="6E0CC58E" w:rsidR="00314599" w:rsidRPr="00E72CC9" w:rsidRDefault="00314599" w:rsidP="00314599">
      <w:pPr>
        <w:spacing w:line="360" w:lineRule="auto"/>
        <w:rPr>
          <w:color w:val="008E40"/>
          <w:sz w:val="18"/>
          <w:szCs w:val="18"/>
        </w:rPr>
      </w:pPr>
    </w:p>
    <w:p w14:paraId="4D2CFD5A" w14:textId="0337F409" w:rsidR="001912BD" w:rsidRPr="00E72CC9" w:rsidRDefault="00AB4391" w:rsidP="007A1D69">
      <w:pPr>
        <w:spacing w:line="360" w:lineRule="auto"/>
        <w:ind w:left="-284"/>
        <w:rPr>
          <w:color w:val="008E4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434518D" wp14:editId="16298643">
                <wp:simplePos x="0" y="0"/>
                <wp:positionH relativeFrom="column">
                  <wp:posOffset>228600</wp:posOffset>
                </wp:positionH>
                <wp:positionV relativeFrom="paragraph">
                  <wp:posOffset>-1119505</wp:posOffset>
                </wp:positionV>
                <wp:extent cx="914400" cy="1143000"/>
                <wp:effectExtent l="0" t="0" r="1905" b="190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7BD0E745" id="Rectangle 1" o:spid="_x0000_s1026" style="position:absolute;margin-left:18pt;margin-top:-88.15pt;width:1in;height:9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" filled="f" stroked="f"/>
            </w:pict>
          </mc:Fallback>
        </mc:AlternateContent>
      </w:r>
      <w:bookmarkEnd w:id="0"/>
      <w:r w:rsidR="00314599" w:rsidRPr="00E72CC9">
        <w:rPr>
          <w:color w:val="008E40"/>
          <w:sz w:val="20"/>
          <w:szCs w:val="20"/>
        </w:rPr>
        <w:t xml:space="preserve">                                                                         </w:t>
      </w:r>
      <w:r w:rsidR="004E7BED" w:rsidRPr="00E72CC9">
        <w:rPr>
          <w:color w:val="008E40"/>
          <w:sz w:val="20"/>
          <w:szCs w:val="20"/>
        </w:rPr>
        <w:t xml:space="preserve"> </w:t>
      </w:r>
      <w:r w:rsidR="00314599" w:rsidRPr="00E72CC9">
        <w:rPr>
          <w:color w:val="008E40"/>
          <w:sz w:val="20"/>
          <w:szCs w:val="20"/>
        </w:rPr>
        <w:t xml:space="preserve"> </w:t>
      </w:r>
      <w:r w:rsidR="00EB20B6" w:rsidRPr="00E72CC9">
        <w:rPr>
          <w:color w:val="008E40"/>
          <w:sz w:val="20"/>
          <w:szCs w:val="20"/>
        </w:rPr>
        <w:t xml:space="preserve">                                          </w:t>
      </w:r>
      <w:r w:rsidR="00BF2E58">
        <w:rPr>
          <w:rFonts w:asciiTheme="majorBidi" w:hAnsiTheme="majorBidi"/>
          <w:color w:val="007E39"/>
          <w:lang w:val="id-ID"/>
        </w:rPr>
        <w:t xml:space="preserve">               </w:t>
      </w:r>
      <w:r w:rsidR="007A1D69">
        <w:rPr>
          <w:rFonts w:asciiTheme="majorBidi" w:hAnsiTheme="majorBidi"/>
          <w:color w:val="007E39"/>
          <w:lang w:val="id-ID"/>
        </w:rPr>
        <w:t>M Zidan Rifqi R</w:t>
      </w:r>
      <w:r w:rsidR="00474AF1">
        <w:rPr>
          <w:rFonts w:asciiTheme="majorBidi" w:hAnsiTheme="majorBidi"/>
          <w:color w:val="007E39"/>
          <w:lang w:val="id-ID"/>
        </w:rPr>
        <w:t xml:space="preserve"> </w:t>
      </w:r>
    </w:p>
    <w:p w14:paraId="52004A53" w14:textId="572EADEB" w:rsidR="00EB20B6" w:rsidRPr="00045672" w:rsidRDefault="00EB20B6" w:rsidP="00EB20B6">
      <w:pPr>
        <w:spacing w:line="360" w:lineRule="auto"/>
        <w:rPr>
          <w:b/>
          <w:bCs/>
          <w:color w:val="00421E"/>
          <w:sz w:val="20"/>
          <w:szCs w:val="20"/>
          <w:lang w:val="id-ID"/>
        </w:rPr>
      </w:pPr>
      <w:r w:rsidRPr="00E72CC9">
        <w:rPr>
          <w:b/>
          <w:bCs/>
          <w:color w:val="008E40"/>
          <w:sz w:val="20"/>
          <w:szCs w:val="20"/>
        </w:rPr>
        <w:t xml:space="preserve">          </w:t>
      </w:r>
      <w:r w:rsidR="00045672">
        <w:rPr>
          <w:b/>
          <w:bCs/>
          <w:color w:val="008E40"/>
          <w:sz w:val="20"/>
          <w:szCs w:val="20"/>
          <w:lang w:val="id-ID"/>
        </w:rPr>
        <w:t xml:space="preserve"> </w:t>
      </w:r>
    </w:p>
    <w:p w14:paraId="703029D1" w14:textId="77777777" w:rsidR="00EB20B6" w:rsidRPr="00314599" w:rsidRDefault="00EB20B6" w:rsidP="00EB20B6">
      <w:pPr>
        <w:spacing w:line="360" w:lineRule="auto"/>
        <w:ind w:left="-1701"/>
        <w:rPr>
          <w:color w:val="00421E"/>
          <w:sz w:val="22"/>
          <w:szCs w:val="22"/>
        </w:rPr>
      </w:pPr>
    </w:p>
    <w:sectPr w:rsidR="00EB20B6" w:rsidRPr="00314599" w:rsidSect="004E7BED">
      <w:pgSz w:w="12242" w:h="18711" w:code="10000"/>
      <w:pgMar w:top="567" w:right="1276" w:bottom="425" w:left="179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LLENTOWN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247"/>
    <w:rsid w:val="00045672"/>
    <w:rsid w:val="000E4520"/>
    <w:rsid w:val="000F5FB7"/>
    <w:rsid w:val="001325F8"/>
    <w:rsid w:val="001731FC"/>
    <w:rsid w:val="001834CF"/>
    <w:rsid w:val="001912BD"/>
    <w:rsid w:val="001A641A"/>
    <w:rsid w:val="00201F2C"/>
    <w:rsid w:val="002268EB"/>
    <w:rsid w:val="0023790C"/>
    <w:rsid w:val="00275243"/>
    <w:rsid w:val="00287F27"/>
    <w:rsid w:val="00291C09"/>
    <w:rsid w:val="00294793"/>
    <w:rsid w:val="002B5665"/>
    <w:rsid w:val="002D4C31"/>
    <w:rsid w:val="00304743"/>
    <w:rsid w:val="00314599"/>
    <w:rsid w:val="00342D60"/>
    <w:rsid w:val="00394B6D"/>
    <w:rsid w:val="003C1EB8"/>
    <w:rsid w:val="003D0CD6"/>
    <w:rsid w:val="003D3D77"/>
    <w:rsid w:val="003F66A1"/>
    <w:rsid w:val="004117CE"/>
    <w:rsid w:val="004233EB"/>
    <w:rsid w:val="00430DAD"/>
    <w:rsid w:val="00474AF1"/>
    <w:rsid w:val="00475828"/>
    <w:rsid w:val="00495147"/>
    <w:rsid w:val="004B03C2"/>
    <w:rsid w:val="004E618C"/>
    <w:rsid w:val="004E7BED"/>
    <w:rsid w:val="004E7E86"/>
    <w:rsid w:val="004F26A0"/>
    <w:rsid w:val="004F28DD"/>
    <w:rsid w:val="004F6F2C"/>
    <w:rsid w:val="00524795"/>
    <w:rsid w:val="00532D1D"/>
    <w:rsid w:val="00556608"/>
    <w:rsid w:val="005A6937"/>
    <w:rsid w:val="0060632C"/>
    <w:rsid w:val="00610FAF"/>
    <w:rsid w:val="00625999"/>
    <w:rsid w:val="00640379"/>
    <w:rsid w:val="0064450A"/>
    <w:rsid w:val="006870F8"/>
    <w:rsid w:val="006E4A6D"/>
    <w:rsid w:val="0074637C"/>
    <w:rsid w:val="007A1D69"/>
    <w:rsid w:val="007F426E"/>
    <w:rsid w:val="00815EEA"/>
    <w:rsid w:val="00826DE3"/>
    <w:rsid w:val="00861F32"/>
    <w:rsid w:val="008835F3"/>
    <w:rsid w:val="008E0309"/>
    <w:rsid w:val="00937E30"/>
    <w:rsid w:val="009D0634"/>
    <w:rsid w:val="009E4582"/>
    <w:rsid w:val="00A271CE"/>
    <w:rsid w:val="00A70F1E"/>
    <w:rsid w:val="00A72627"/>
    <w:rsid w:val="00AB4391"/>
    <w:rsid w:val="00AB753F"/>
    <w:rsid w:val="00AE383A"/>
    <w:rsid w:val="00B05563"/>
    <w:rsid w:val="00B603CF"/>
    <w:rsid w:val="00B65497"/>
    <w:rsid w:val="00B90F15"/>
    <w:rsid w:val="00BF2E58"/>
    <w:rsid w:val="00C727D5"/>
    <w:rsid w:val="00C842D2"/>
    <w:rsid w:val="00CB0C7D"/>
    <w:rsid w:val="00D318C5"/>
    <w:rsid w:val="00D43B9F"/>
    <w:rsid w:val="00D51BCD"/>
    <w:rsid w:val="00D61FFE"/>
    <w:rsid w:val="00D70781"/>
    <w:rsid w:val="00D71E0F"/>
    <w:rsid w:val="00D74EF8"/>
    <w:rsid w:val="00DC064B"/>
    <w:rsid w:val="00DD2AAE"/>
    <w:rsid w:val="00E72CC9"/>
    <w:rsid w:val="00E90601"/>
    <w:rsid w:val="00E9451A"/>
    <w:rsid w:val="00EB0B4F"/>
    <w:rsid w:val="00EB20B6"/>
    <w:rsid w:val="00EE216D"/>
    <w:rsid w:val="00EE480C"/>
    <w:rsid w:val="00EE6252"/>
    <w:rsid w:val="00EE6897"/>
    <w:rsid w:val="00EF075E"/>
    <w:rsid w:val="00F01247"/>
    <w:rsid w:val="00F22CBC"/>
    <w:rsid w:val="00FA71D8"/>
    <w:rsid w:val="00FB2231"/>
    <w:rsid w:val="00FB5C74"/>
    <w:rsid w:val="00FC55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CFD0DB"/>
  <w14:defaultImageDpi w14:val="0"/>
  <w15:docId w15:val="{6324D89A-4C13-4E3D-8C37-C42C61661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F26A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26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rsid w:val="004F26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4F26A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318C5"/>
    <w:rPr>
      <w:rFonts w:cs="Times New Roman"/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D318C5"/>
    <w:rPr>
      <w:rFonts w:cs="Times New Roman"/>
      <w:color w:val="2B579A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0E45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image" Target="media/image_rId9_document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=%20PENGURUS%20=\Pengurus%202011-2012\Pengurus%20Harian\SEKRETARIS\Form.%20Pendaftaran\FORMULIR%20PENDAFTARAN%20SANTRI%20BARU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2011-02-23T10:01:00Z</outs:dateTime>
      <outs:isPinned>true</outs:isPinned>
    </outs:relatedDate>
    <outs:relatedDate>
      <outs:type>2</outs:type>
      <outs:displayName>Created</outs:displayName>
      <outs:dateTime>2010-10-19T12:20:00Z</outs:dateTime>
      <outs:isPinned>true</outs:isPinned>
    </outs:relatedDate>
    <outs:relatedDate>
      <outs:type>4</outs:type>
      <outs:displayName>Last Printed</outs:displayName>
      <outs:dateTime>2011-02-23T10:01:00Z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Santri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Santri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0C104-AF7D-4FC4-8BEF-7FD8AF01996E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29452C52-295B-4EA1-998A-D07CC99F9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FORMULIR PENDAFTARAN SANTRI BARU.dot</Template>
  <TotalTime>43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HABAJUM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Santri</dc:creator>
  <cp:keywords/>
  <dc:description/>
  <cp:lastModifiedBy>ulinm</cp:lastModifiedBy>
  <cp:revision>69</cp:revision>
  <cp:lastPrinted>2019-08-13T16:03:00Z</cp:lastPrinted>
  <dcterms:created xsi:type="dcterms:W3CDTF">2023-01-28T15:43:00Z</dcterms:created>
  <dcterms:modified xsi:type="dcterms:W3CDTF">2023-04-15T21:52:00Z</dcterms:modified>
</cp:coreProperties>
</file>